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985" w14:textId="361272E6" w:rsidR="007B1A7F" w:rsidRPr="007B1A7F" w:rsidRDefault="00F00C8A" w:rsidP="007B1A7F">
      <w:pPr>
        <w:pStyle w:val="Heading1"/>
        <w:jc w:val="center"/>
      </w:pPr>
      <w:r>
        <w:t>Document Change Request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1A7F" w14:paraId="0220F524" w14:textId="77777777" w:rsidTr="0016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AAF90A" w14:textId="77777777" w:rsidR="007B1A7F" w:rsidRDefault="007B1A7F" w:rsidP="001661DF">
            <w:pPr>
              <w:jc w:val="center"/>
            </w:pPr>
            <w:r>
              <w:t>Requester</w:t>
            </w:r>
          </w:p>
        </w:tc>
      </w:tr>
      <w:tr w:rsidR="007B1A7F" w14:paraId="2929CF2F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56906E6" w14:textId="77777777" w:rsidR="007B1A7F" w:rsidRPr="0083387C" w:rsidRDefault="007B1A7F" w:rsidP="001661DF">
            <w:pPr>
              <w:rPr>
                <w:bCs w:val="0"/>
              </w:rPr>
            </w:pPr>
            <w:r w:rsidRPr="0083387C">
              <w:rPr>
                <w:b w:val="0"/>
              </w:rPr>
              <w:t>Name</w:t>
            </w:r>
          </w:p>
        </w:tc>
        <w:tc>
          <w:tcPr>
            <w:tcW w:w="1250" w:type="pct"/>
          </w:tcPr>
          <w:p w14:paraId="693A6E76" w14:textId="77777777" w:rsidR="007B1A7F" w:rsidRPr="0083387C" w:rsidRDefault="007B1A7F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50" w:type="pct"/>
          </w:tcPr>
          <w:p w14:paraId="01AC8B99" w14:textId="77777777" w:rsidR="007B1A7F" w:rsidRPr="0083387C" w:rsidRDefault="007B1A7F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3387C">
              <w:rPr>
                <w:bCs/>
              </w:rPr>
              <w:t>Position</w:t>
            </w:r>
          </w:p>
        </w:tc>
        <w:tc>
          <w:tcPr>
            <w:tcW w:w="1250" w:type="pct"/>
          </w:tcPr>
          <w:p w14:paraId="5374212E" w14:textId="77777777" w:rsidR="007B1A7F" w:rsidRPr="00F079E0" w:rsidRDefault="007B1A7F" w:rsidP="0016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1A7F" w14:paraId="2057BA7B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83BFCA3" w14:textId="4B92B1B2" w:rsidR="007B1A7F" w:rsidRPr="0083387C" w:rsidRDefault="009B048C" w:rsidP="001661DF">
            <w:pPr>
              <w:tabs>
                <w:tab w:val="right" w:pos="2108"/>
              </w:tabs>
              <w:jc w:val="center"/>
              <w:rPr>
                <w:b w:val="0"/>
              </w:rPr>
            </w:pPr>
            <w:r>
              <w:rPr>
                <w:b w:val="0"/>
              </w:rPr>
              <w:t>Change</w:t>
            </w:r>
            <w:r w:rsidR="007B1A7F">
              <w:rPr>
                <w:b w:val="0"/>
              </w:rPr>
              <w:t xml:space="preserve"> description</w:t>
            </w:r>
          </w:p>
        </w:tc>
      </w:tr>
      <w:tr w:rsidR="007B1A7F" w14:paraId="0C26E7BB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099BC2D" w14:textId="13C0135D" w:rsidR="007B1A7F" w:rsidRDefault="007B1A7F" w:rsidP="001661DF">
            <w:pPr>
              <w:rPr>
                <w:b w:val="0"/>
              </w:rPr>
            </w:pPr>
          </w:p>
          <w:p w14:paraId="04D4ECBC" w14:textId="77777777" w:rsidR="007B1A7F" w:rsidRDefault="007B1A7F" w:rsidP="001661DF">
            <w:pPr>
              <w:rPr>
                <w:b w:val="0"/>
              </w:rPr>
            </w:pPr>
          </w:p>
          <w:p w14:paraId="778A885D" w14:textId="77777777" w:rsidR="007B1A7F" w:rsidRDefault="007B1A7F" w:rsidP="001661DF">
            <w:pPr>
              <w:rPr>
                <w:b w:val="0"/>
              </w:rPr>
            </w:pPr>
          </w:p>
          <w:p w14:paraId="189E4E1A" w14:textId="77777777" w:rsidR="007B1A7F" w:rsidRPr="0083387C" w:rsidRDefault="007B1A7F" w:rsidP="001661DF">
            <w:pPr>
              <w:rPr>
                <w:b w:val="0"/>
              </w:rPr>
            </w:pPr>
          </w:p>
        </w:tc>
      </w:tr>
      <w:tr w:rsidR="007B1A7F" w14:paraId="2276AAAB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B94B1D2" w14:textId="7B5EB443" w:rsidR="007B1A7F" w:rsidRDefault="00453949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Rationale</w:t>
            </w:r>
            <w:r w:rsidR="00EC2A6E">
              <w:rPr>
                <w:b w:val="0"/>
              </w:rPr>
              <w:t xml:space="preserve"> for change</w:t>
            </w:r>
          </w:p>
        </w:tc>
      </w:tr>
      <w:tr w:rsidR="007B1A7F" w14:paraId="78FBC225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D7E32BF" w14:textId="77777777" w:rsidR="007B1A7F" w:rsidRDefault="007B1A7F" w:rsidP="001661DF">
            <w:pPr>
              <w:rPr>
                <w:b w:val="0"/>
              </w:rPr>
            </w:pPr>
          </w:p>
          <w:p w14:paraId="2D6D8DF3" w14:textId="77777777" w:rsidR="007B1A7F" w:rsidRDefault="007B1A7F" w:rsidP="001661DF">
            <w:pPr>
              <w:rPr>
                <w:b w:val="0"/>
              </w:rPr>
            </w:pPr>
          </w:p>
          <w:p w14:paraId="5EEB5E78" w14:textId="77777777" w:rsidR="007B1A7F" w:rsidRDefault="007B1A7F" w:rsidP="001661DF">
            <w:pPr>
              <w:rPr>
                <w:b w:val="0"/>
              </w:rPr>
            </w:pPr>
          </w:p>
          <w:p w14:paraId="06940E78" w14:textId="77777777" w:rsidR="007B1A7F" w:rsidRDefault="007B1A7F" w:rsidP="001661DF">
            <w:pPr>
              <w:rPr>
                <w:b w:val="0"/>
              </w:rPr>
            </w:pPr>
          </w:p>
        </w:tc>
      </w:tr>
    </w:tbl>
    <w:p w14:paraId="6D53FA41" w14:textId="77777777" w:rsidR="007B1A7F" w:rsidRDefault="007B1A7F" w:rsidP="007B1A7F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115"/>
        <w:gridCol w:w="1560"/>
        <w:gridCol w:w="1558"/>
        <w:gridCol w:w="3117"/>
      </w:tblGrid>
      <w:tr w:rsidR="007B1A7F" w14:paraId="2A46CCFE" w14:textId="77777777" w:rsidTr="0016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9B47058" w14:textId="77777777" w:rsidR="007B1A7F" w:rsidRDefault="007B1A7F" w:rsidP="001661DF">
            <w:pPr>
              <w:jc w:val="center"/>
            </w:pPr>
            <w:r>
              <w:t>Quality Manager</w:t>
            </w:r>
          </w:p>
        </w:tc>
      </w:tr>
      <w:tr w:rsidR="007B1A7F" w14:paraId="3165276A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932EAC3" w14:textId="77777777" w:rsidR="007B1A7F" w:rsidRPr="0083387C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 of approval</w:t>
            </w:r>
          </w:p>
        </w:tc>
      </w:tr>
      <w:tr w:rsidR="007B1A7F" w14:paraId="1F854F95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10A5C8A1" w14:textId="77777777" w:rsidR="007B1A7F" w:rsidRPr="00706445" w:rsidRDefault="007B1A7F" w:rsidP="001661DF">
            <w:pPr>
              <w:jc w:val="center"/>
              <w:rPr>
                <w:b w:val="0"/>
              </w:rPr>
            </w:pPr>
            <w:r w:rsidRPr="0070644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6445">
              <w:rPr>
                <w:b w:val="0"/>
              </w:rPr>
              <w:instrText xml:space="preserve"> FORMCHECKBOX </w:instrText>
            </w:r>
            <w:r w:rsidR="00C67088">
              <w:fldChar w:fldCharType="separate"/>
            </w:r>
            <w:r w:rsidRPr="00706445">
              <w:fldChar w:fldCharType="end"/>
            </w:r>
            <w:r w:rsidRPr="00706445">
              <w:rPr>
                <w:b w:val="0"/>
              </w:rPr>
              <w:t xml:space="preserve"> Approved</w:t>
            </w:r>
          </w:p>
        </w:tc>
        <w:tc>
          <w:tcPr>
            <w:tcW w:w="2500" w:type="pct"/>
            <w:gridSpan w:val="2"/>
          </w:tcPr>
          <w:p w14:paraId="430E8807" w14:textId="77777777" w:rsidR="007B1A7F" w:rsidRPr="004B6DBF" w:rsidRDefault="007B1A7F" w:rsidP="001661DF">
            <w:pPr>
              <w:tabs>
                <w:tab w:val="right" w:pos="21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87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87C">
              <w:instrText xml:space="preserve"> FORMCHECKBOX </w:instrText>
            </w:r>
            <w:r w:rsidR="00C67088">
              <w:fldChar w:fldCharType="separate"/>
            </w:r>
            <w:r w:rsidRPr="0083387C">
              <w:fldChar w:fldCharType="end"/>
            </w:r>
            <w:r w:rsidRPr="0083387C">
              <w:t xml:space="preserve"> </w:t>
            </w:r>
            <w:r>
              <w:t>Refused</w:t>
            </w:r>
          </w:p>
        </w:tc>
      </w:tr>
      <w:tr w:rsidR="007B1A7F" w14:paraId="49E21012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84AD534" w14:textId="77777777" w:rsidR="007B1A7F" w:rsidRPr="0083387C" w:rsidRDefault="007B1A7F" w:rsidP="001661DF">
            <w:pPr>
              <w:tabs>
                <w:tab w:val="right" w:pos="2108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Reason for refusal</w:t>
            </w:r>
          </w:p>
        </w:tc>
      </w:tr>
      <w:tr w:rsidR="007B1A7F" w14:paraId="2055AC3D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08F56C3" w14:textId="77777777" w:rsidR="007B1A7F" w:rsidRDefault="007B1A7F" w:rsidP="001661DF">
            <w:pPr>
              <w:rPr>
                <w:b w:val="0"/>
              </w:rPr>
            </w:pPr>
          </w:p>
          <w:p w14:paraId="1600309D" w14:textId="77777777" w:rsidR="007B1A7F" w:rsidRPr="0083387C" w:rsidRDefault="007B1A7F" w:rsidP="001661DF">
            <w:pPr>
              <w:rPr>
                <w:b w:val="0"/>
              </w:rPr>
            </w:pPr>
          </w:p>
        </w:tc>
      </w:tr>
      <w:tr w:rsidR="007B1A7F" w14:paraId="7E1C9B09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11BD5DCB" w14:textId="0069EA3E" w:rsidR="007B1A7F" w:rsidRPr="00706445" w:rsidRDefault="007B1A7F" w:rsidP="001661D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Assigned </w:t>
            </w:r>
            <w:r w:rsidRPr="00706445">
              <w:rPr>
                <w:b w:val="0"/>
                <w:bCs w:val="0"/>
              </w:rPr>
              <w:t>number</w:t>
            </w:r>
          </w:p>
        </w:tc>
        <w:tc>
          <w:tcPr>
            <w:tcW w:w="2500" w:type="pct"/>
            <w:gridSpan w:val="2"/>
          </w:tcPr>
          <w:p w14:paraId="28C3E45D" w14:textId="6440FB2F" w:rsidR="007B1A7F" w:rsidRPr="00706445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A7F">
              <w:t>DCR YY</w:t>
            </w:r>
            <w:r w:rsidR="00606A69">
              <w:t>-</w:t>
            </w:r>
            <w:r w:rsidR="00606A69" w:rsidRPr="007B1A7F">
              <w:t>XXX</w:t>
            </w:r>
          </w:p>
        </w:tc>
      </w:tr>
      <w:tr w:rsidR="007B1A7F" w14:paraId="588E2A4F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74A943" w14:textId="77777777" w:rsidR="007B1A7F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Impact on other documents</w:t>
            </w:r>
          </w:p>
        </w:tc>
      </w:tr>
      <w:tr w:rsidR="007B1A7F" w14:paraId="3D83CF23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0F9F0AA" w14:textId="77777777" w:rsidR="007B1A7F" w:rsidRDefault="007B1A7F" w:rsidP="001661DF">
            <w:pPr>
              <w:jc w:val="center"/>
              <w:rPr>
                <w:b w:val="0"/>
              </w:rPr>
            </w:pPr>
          </w:p>
          <w:p w14:paraId="6F928D09" w14:textId="77777777" w:rsidR="007B1A7F" w:rsidRDefault="007B1A7F" w:rsidP="001661DF">
            <w:pPr>
              <w:jc w:val="center"/>
              <w:rPr>
                <w:b w:val="0"/>
              </w:rPr>
            </w:pPr>
          </w:p>
          <w:p w14:paraId="643985F5" w14:textId="77777777" w:rsidR="007B1A7F" w:rsidRDefault="007B1A7F" w:rsidP="001661DF">
            <w:pPr>
              <w:jc w:val="center"/>
              <w:rPr>
                <w:b w:val="0"/>
              </w:rPr>
            </w:pPr>
          </w:p>
          <w:p w14:paraId="0DD4F33B" w14:textId="77777777" w:rsidR="007B1A7F" w:rsidRDefault="007B1A7F" w:rsidP="001661DF">
            <w:pPr>
              <w:jc w:val="center"/>
              <w:rPr>
                <w:b w:val="0"/>
              </w:rPr>
            </w:pPr>
          </w:p>
        </w:tc>
      </w:tr>
      <w:tr w:rsidR="007B1A7F" w14:paraId="2DF713DD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AE4E1B" w14:textId="361DE678" w:rsidR="007B1A7F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Assigned reviewers according to SOP-701</w:t>
            </w:r>
          </w:p>
        </w:tc>
      </w:tr>
      <w:tr w:rsidR="007B1A7F" w14:paraId="3852D21A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C1C5A5" w14:textId="77777777" w:rsidR="007B1A7F" w:rsidRDefault="007B1A7F" w:rsidP="001661DF">
            <w:pPr>
              <w:jc w:val="center"/>
              <w:rPr>
                <w:bCs w:val="0"/>
              </w:rPr>
            </w:pPr>
          </w:p>
        </w:tc>
        <w:tc>
          <w:tcPr>
            <w:tcW w:w="1667" w:type="pct"/>
            <w:gridSpan w:val="2"/>
          </w:tcPr>
          <w:p w14:paraId="76C84C44" w14:textId="77777777" w:rsidR="007B1A7F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667" w:type="pct"/>
          </w:tcPr>
          <w:p w14:paraId="7D22BA52" w14:textId="77777777" w:rsidR="007B1A7F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E8E">
              <w:t xml:space="preserve">Role </w:t>
            </w:r>
            <w:r>
              <w:t xml:space="preserve">in </w:t>
            </w:r>
            <w:r w:rsidRPr="00411E8E">
              <w:t>organizational chart</w:t>
            </w:r>
          </w:p>
        </w:tc>
      </w:tr>
      <w:tr w:rsidR="007B1A7F" w14:paraId="599A5EA2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530217" w14:textId="77777777" w:rsidR="007B1A7F" w:rsidRPr="002A214B" w:rsidRDefault="007B1A7F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Author</w:t>
            </w:r>
          </w:p>
        </w:tc>
        <w:tc>
          <w:tcPr>
            <w:tcW w:w="1667" w:type="pct"/>
            <w:gridSpan w:val="2"/>
          </w:tcPr>
          <w:p w14:paraId="7784139B" w14:textId="77777777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20F106B0" w14:textId="77777777" w:rsidR="007B1A7F" w:rsidRPr="00411E8E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A7F" w14:paraId="42DD764C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22D5EBF" w14:textId="77777777" w:rsidR="007B1A7F" w:rsidRPr="002A214B" w:rsidRDefault="007B1A7F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Reviewer</w:t>
            </w:r>
          </w:p>
        </w:tc>
        <w:tc>
          <w:tcPr>
            <w:tcW w:w="1667" w:type="pct"/>
            <w:gridSpan w:val="2"/>
          </w:tcPr>
          <w:p w14:paraId="71987C75" w14:textId="77777777" w:rsidR="007B1A7F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01EB81C1" w14:textId="77777777" w:rsidR="007B1A7F" w:rsidRPr="00411E8E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1A7F" w14:paraId="6C521869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5100965" w14:textId="77777777" w:rsidR="007B1A7F" w:rsidRPr="002A214B" w:rsidRDefault="007B1A7F" w:rsidP="001661DF">
            <w:pPr>
              <w:jc w:val="center"/>
              <w:rPr>
                <w:b w:val="0"/>
                <w:bCs w:val="0"/>
              </w:rPr>
            </w:pPr>
            <w:r w:rsidRPr="002A214B">
              <w:rPr>
                <w:b w:val="0"/>
                <w:bCs w:val="0"/>
              </w:rPr>
              <w:t>Approver</w:t>
            </w:r>
          </w:p>
        </w:tc>
        <w:tc>
          <w:tcPr>
            <w:tcW w:w="1667" w:type="pct"/>
            <w:gridSpan w:val="2"/>
          </w:tcPr>
          <w:p w14:paraId="1345329F" w14:textId="77777777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67" w:type="pct"/>
          </w:tcPr>
          <w:p w14:paraId="60B3C9D0" w14:textId="77777777" w:rsidR="007B1A7F" w:rsidRPr="00411E8E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F6AE8" w14:textId="77777777" w:rsidR="007B1A7F" w:rsidRDefault="007B1A7F" w:rsidP="007B1A7F"/>
    <w:p w14:paraId="47351C60" w14:textId="77777777" w:rsidR="007B1A7F" w:rsidRPr="00521236" w:rsidRDefault="007B1A7F" w:rsidP="007B1A7F">
      <w:pPr>
        <w:rPr>
          <w:lang w:val="de-DE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901"/>
        <w:gridCol w:w="1436"/>
        <w:gridCol w:w="2338"/>
      </w:tblGrid>
      <w:tr w:rsidR="007B1A7F" w14:paraId="7FA1F9AD" w14:textId="77777777" w:rsidTr="0016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B8E5D66" w14:textId="77777777" w:rsidR="007B1A7F" w:rsidRDefault="007B1A7F" w:rsidP="001661DF">
            <w:pPr>
              <w:jc w:val="center"/>
            </w:pPr>
            <w:r>
              <w:t>Quality Manager</w:t>
            </w:r>
          </w:p>
        </w:tc>
      </w:tr>
      <w:tr w:rsidR="007B1A7F" w14:paraId="5295F0B5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3F46A12" w14:textId="77777777" w:rsidR="007B1A7F" w:rsidRPr="0083387C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Training needs and list of staff to be informed</w:t>
            </w:r>
          </w:p>
        </w:tc>
      </w:tr>
      <w:tr w:rsidR="007B1A7F" w14:paraId="6D950D77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D40241F" w14:textId="77777777" w:rsidR="007B1A7F" w:rsidRDefault="007B1A7F" w:rsidP="001661DF">
            <w:pPr>
              <w:tabs>
                <w:tab w:val="right" w:pos="2108"/>
              </w:tabs>
              <w:rPr>
                <w:b w:val="0"/>
              </w:rPr>
            </w:pPr>
          </w:p>
          <w:p w14:paraId="00B6A756" w14:textId="77777777" w:rsidR="007B1A7F" w:rsidRDefault="007B1A7F" w:rsidP="001661DF">
            <w:pPr>
              <w:tabs>
                <w:tab w:val="right" w:pos="2108"/>
              </w:tabs>
              <w:rPr>
                <w:b w:val="0"/>
              </w:rPr>
            </w:pPr>
          </w:p>
          <w:p w14:paraId="7A3E3B32" w14:textId="77777777" w:rsidR="007B1A7F" w:rsidRDefault="007B1A7F" w:rsidP="001661DF">
            <w:pPr>
              <w:tabs>
                <w:tab w:val="right" w:pos="2108"/>
              </w:tabs>
              <w:rPr>
                <w:b w:val="0"/>
              </w:rPr>
            </w:pPr>
          </w:p>
          <w:p w14:paraId="4071ECC5" w14:textId="77777777" w:rsidR="007B1A7F" w:rsidRPr="0083387C" w:rsidRDefault="007B1A7F" w:rsidP="001661DF">
            <w:pPr>
              <w:tabs>
                <w:tab w:val="right" w:pos="2108"/>
              </w:tabs>
              <w:rPr>
                <w:b w:val="0"/>
              </w:rPr>
            </w:pPr>
          </w:p>
        </w:tc>
      </w:tr>
      <w:tr w:rsidR="007B1A7F" w14:paraId="5091E9DE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A328E83" w14:textId="77777777" w:rsidR="007B1A7F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Closure checklist</w:t>
            </w:r>
          </w:p>
        </w:tc>
      </w:tr>
      <w:tr w:rsidR="007B1A7F" w14:paraId="0C05BED9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08C5BEEC" w14:textId="77777777" w:rsidR="007B1A7F" w:rsidRPr="0016722B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482" w:type="pct"/>
          </w:tcPr>
          <w:p w14:paraId="3EEA17B0" w14:textId="397A4F53" w:rsidR="007B1A7F" w:rsidRDefault="007B1A7F" w:rsidP="007B1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C67088">
              <w:fldChar w:fldCharType="separate"/>
            </w:r>
            <w:r w:rsidRPr="00630D57">
              <w:fldChar w:fldCharType="end"/>
            </w:r>
          </w:p>
          <w:p w14:paraId="359B98AC" w14:textId="70F1C43A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C67088">
              <w:fldChar w:fldCharType="separate"/>
            </w:r>
            <w:r w:rsidRPr="00630D57">
              <w:fldChar w:fldCharType="end"/>
            </w:r>
            <w:r>
              <w:br/>
            </w:r>
          </w:p>
          <w:p w14:paraId="2D3CE13E" w14:textId="77777777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C67088">
              <w:fldChar w:fldCharType="separate"/>
            </w:r>
            <w:r w:rsidRPr="00630D57">
              <w:fldChar w:fldCharType="end"/>
            </w:r>
          </w:p>
          <w:p w14:paraId="1399CA70" w14:textId="77777777" w:rsidR="007B1A7F" w:rsidRPr="00630D57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C67088">
              <w:fldChar w:fldCharType="separate"/>
            </w:r>
            <w:r w:rsidRPr="00630D57">
              <w:fldChar w:fldCharType="end"/>
            </w:r>
          </w:p>
        </w:tc>
        <w:tc>
          <w:tcPr>
            <w:tcW w:w="2018" w:type="pct"/>
            <w:gridSpan w:val="2"/>
          </w:tcPr>
          <w:p w14:paraId="0DF7E609" w14:textId="4BC8CD49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PDF(s) created in DCR folder</w:t>
            </w:r>
          </w:p>
          <w:p w14:paraId="7A409559" w14:textId="7C63E343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PDF(s) signed: </w:t>
            </w:r>
            <w:r w:rsidR="00EC6952">
              <w:t>d</w:t>
            </w:r>
            <w:r w:rsidRPr="007B1A7F">
              <w:t>ocument(s) have</w:t>
            </w:r>
            <w:r>
              <w:br/>
            </w:r>
            <w:r w:rsidRPr="007B1A7F">
              <w:t>been reviewed and approved</w:t>
            </w:r>
          </w:p>
          <w:p w14:paraId="1AAE6C5F" w14:textId="1F99696D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documents obsoleted</w:t>
            </w:r>
          </w:p>
          <w:p w14:paraId="4451AA79" w14:textId="3F755239" w:rsidR="007B1A7F" w:rsidRPr="00630D57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Changes committed to git</w:t>
            </w:r>
          </w:p>
        </w:tc>
      </w:tr>
      <w:tr w:rsidR="007B1A7F" w14:paraId="5CAD1D69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53774AF8" w14:textId="77777777" w:rsidR="007B1A7F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Training</w:t>
            </w:r>
          </w:p>
        </w:tc>
        <w:tc>
          <w:tcPr>
            <w:tcW w:w="482" w:type="pct"/>
          </w:tcPr>
          <w:p w14:paraId="2283F884" w14:textId="77777777" w:rsidR="007B1A7F" w:rsidRPr="00630D57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D5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0D57">
              <w:instrText xml:space="preserve"> FORMCHECKBOX </w:instrText>
            </w:r>
            <w:r w:rsidR="00C67088">
              <w:fldChar w:fldCharType="separate"/>
            </w:r>
            <w:r w:rsidRPr="00630D57">
              <w:fldChar w:fldCharType="end"/>
            </w:r>
          </w:p>
        </w:tc>
        <w:tc>
          <w:tcPr>
            <w:tcW w:w="2018" w:type="pct"/>
            <w:gridSpan w:val="2"/>
          </w:tcPr>
          <w:p w14:paraId="3BE1B36C" w14:textId="77777777" w:rsidR="007B1A7F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performed</w:t>
            </w:r>
          </w:p>
        </w:tc>
      </w:tr>
      <w:tr w:rsidR="007B1A7F" w14:paraId="68B6D354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84E238D" w14:textId="77777777" w:rsidR="007B1A7F" w:rsidRDefault="007B1A7F" w:rsidP="001661DF">
            <w:pPr>
              <w:jc w:val="center"/>
              <w:rPr>
                <w:b w:val="0"/>
              </w:rPr>
            </w:pPr>
            <w:r>
              <w:rPr>
                <w:b w:val="0"/>
              </w:rPr>
              <w:t>Closure</w:t>
            </w:r>
          </w:p>
        </w:tc>
      </w:tr>
      <w:tr w:rsidR="007B1A7F" w14:paraId="281F6FA6" w14:textId="77777777" w:rsidTr="0016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8D62823" w14:textId="77777777" w:rsidR="007B1A7F" w:rsidRPr="003E1480" w:rsidRDefault="007B1A7F" w:rsidP="001661DF">
            <w:pPr>
              <w:jc w:val="center"/>
              <w:rPr>
                <w:b w:val="0"/>
                <w:bCs w:val="0"/>
              </w:rPr>
            </w:pPr>
            <w:r w:rsidRPr="003E1480">
              <w:rPr>
                <w:b w:val="0"/>
                <w:bCs w:val="0"/>
              </w:rPr>
              <w:t>Name</w:t>
            </w:r>
          </w:p>
        </w:tc>
        <w:tc>
          <w:tcPr>
            <w:tcW w:w="1250" w:type="pct"/>
          </w:tcPr>
          <w:p w14:paraId="5ACEB2C3" w14:textId="77777777" w:rsidR="007B1A7F" w:rsidRPr="003E1480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E1480">
              <w:rPr>
                <w:bCs/>
              </w:rPr>
              <w:t>Function</w:t>
            </w:r>
          </w:p>
        </w:tc>
        <w:tc>
          <w:tcPr>
            <w:tcW w:w="1250" w:type="pct"/>
            <w:gridSpan w:val="2"/>
          </w:tcPr>
          <w:p w14:paraId="46ACB9D5" w14:textId="77777777" w:rsidR="007B1A7F" w:rsidRPr="003E1480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E1480">
              <w:rPr>
                <w:bCs/>
              </w:rPr>
              <w:t>Date</w:t>
            </w:r>
          </w:p>
        </w:tc>
        <w:tc>
          <w:tcPr>
            <w:tcW w:w="1250" w:type="pct"/>
          </w:tcPr>
          <w:p w14:paraId="6B61F5CB" w14:textId="77777777" w:rsidR="007B1A7F" w:rsidRPr="003E1480" w:rsidRDefault="007B1A7F" w:rsidP="00166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480">
              <w:t>Signature</w:t>
            </w:r>
          </w:p>
        </w:tc>
      </w:tr>
      <w:tr w:rsidR="007B1A7F" w14:paraId="33564EF8" w14:textId="77777777" w:rsidTr="0016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90AF35E" w14:textId="77777777" w:rsidR="007B1A7F" w:rsidRDefault="007B1A7F" w:rsidP="001661DF">
            <w:pPr>
              <w:jc w:val="center"/>
              <w:rPr>
                <w:bCs w:val="0"/>
              </w:rPr>
            </w:pPr>
          </w:p>
          <w:p w14:paraId="1427429B" w14:textId="77777777" w:rsidR="007B1A7F" w:rsidRDefault="007B1A7F" w:rsidP="001661DF">
            <w:pPr>
              <w:jc w:val="center"/>
              <w:rPr>
                <w:bCs w:val="0"/>
              </w:rPr>
            </w:pPr>
          </w:p>
          <w:p w14:paraId="4132E589" w14:textId="77777777" w:rsidR="007B1A7F" w:rsidRPr="003E1480" w:rsidRDefault="007B1A7F" w:rsidP="001661DF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589C9F92" w14:textId="77777777" w:rsidR="007B1A7F" w:rsidRPr="003E1480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QM</w:t>
            </w:r>
          </w:p>
        </w:tc>
        <w:tc>
          <w:tcPr>
            <w:tcW w:w="1250" w:type="pct"/>
            <w:gridSpan w:val="2"/>
          </w:tcPr>
          <w:p w14:paraId="0BA285F9" w14:textId="77777777" w:rsidR="007B1A7F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74FA6471" w14:textId="77777777" w:rsidR="007B1A7F" w:rsidRPr="003E1480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50" w:type="pct"/>
          </w:tcPr>
          <w:p w14:paraId="44EC2BBA" w14:textId="77777777" w:rsidR="007B1A7F" w:rsidRPr="003E1480" w:rsidRDefault="007B1A7F" w:rsidP="00166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8BED7" w14:textId="77777777" w:rsidR="007B1A7F" w:rsidRPr="008747AD" w:rsidRDefault="007B1A7F" w:rsidP="00FD29A8">
      <w:pPr>
        <w:rPr>
          <w:lang w:val="de-DE"/>
        </w:rPr>
      </w:pPr>
    </w:p>
    <w:sectPr w:rsidR="007B1A7F" w:rsidRPr="008747AD" w:rsidSect="009065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877F" w14:textId="77777777" w:rsidR="00C67088" w:rsidRDefault="00C67088" w:rsidP="00306EF8">
      <w:r>
        <w:separator/>
      </w:r>
    </w:p>
  </w:endnote>
  <w:endnote w:type="continuationSeparator" w:id="0">
    <w:p w14:paraId="0FC561E9" w14:textId="77777777" w:rsidR="00C67088" w:rsidRDefault="00C67088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390B4A01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(-1) +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606A69">
      <w:rPr>
        <w:rFonts w:cs="Arial"/>
        <w:noProof/>
      </w:rPr>
      <w:instrText>2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606A69">
      <w:rPr>
        <w:rFonts w:cs="Arial"/>
        <w:noProof/>
      </w:rPr>
      <w:t>1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777777" w:rsidR="00306EF8" w:rsidRPr="00F4556E" w:rsidRDefault="00F4556E" w:rsidP="00F4556E">
    <w:pPr>
      <w:ind w:right="360"/>
    </w:pPr>
    <w:r w:rsidRPr="00F4556E">
      <w:t xml:space="preserve">Confidential </w:t>
    </w:r>
    <w:r w:rsidRPr="00F00C8A">
      <w:t xml:space="preserve">© </w:t>
    </w:r>
    <w:proofErr w:type="spellStart"/>
    <w:r>
      <w:t>Evolunis</w:t>
    </w:r>
    <w:proofErr w:type="spellEnd"/>
    <w:r>
      <w:t xml:space="preserve"> GmbH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DA61" w14:textId="77777777" w:rsidR="00C67088" w:rsidRDefault="00C67088" w:rsidP="00306EF8">
      <w:r>
        <w:separator/>
      </w:r>
    </w:p>
  </w:footnote>
  <w:footnote w:type="continuationSeparator" w:id="0">
    <w:p w14:paraId="1B29C785" w14:textId="77777777" w:rsidR="00C67088" w:rsidRDefault="00C67088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A473F3" w:rsidRPr="00627DBF" w14:paraId="61E4FD54" w14:textId="77777777" w:rsidTr="00CA786F">
      <w:trPr>
        <w:jc w:val="center"/>
      </w:trPr>
      <w:tc>
        <w:tcPr>
          <w:tcW w:w="1056" w:type="pct"/>
          <w:vMerge w:val="restart"/>
          <w:vAlign w:val="center"/>
        </w:tcPr>
        <w:p w14:paraId="7E5D0036" w14:textId="248B3FED" w:rsidR="00A473F3" w:rsidRPr="00627DBF" w:rsidRDefault="00A473F3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461485A5" wp14:editId="1C57D858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27842EF0" w:rsidR="00A473F3" w:rsidRPr="006033CC" w:rsidRDefault="00F00C8A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DCR</w:t>
          </w:r>
        </w:p>
      </w:tc>
      <w:tc>
        <w:tcPr>
          <w:tcW w:w="1201" w:type="pct"/>
          <w:vMerge w:val="restart"/>
          <w:vAlign w:val="center"/>
        </w:tcPr>
        <w:p w14:paraId="4160E02F" w14:textId="63896C6A" w:rsidR="00A473F3" w:rsidRPr="00627DBF" w:rsidRDefault="00A473F3" w:rsidP="00627DBF">
          <w:r w:rsidRPr="00627DBF">
            <w:t xml:space="preserve">Doc. no.: </w:t>
          </w:r>
          <w:r w:rsidR="00F00C8A">
            <w:t>REC</w:t>
          </w:r>
          <w:r w:rsidR="00A356D7">
            <w:t>-70</w:t>
          </w:r>
          <w:r w:rsidR="00F00C8A">
            <w:t>1</w:t>
          </w:r>
        </w:p>
        <w:p w14:paraId="3C85539A" w14:textId="35A4CD43" w:rsidR="00A473F3" w:rsidRPr="00627DBF" w:rsidRDefault="00A473F3" w:rsidP="00A356D7">
          <w:r>
            <w:t>Version:</w:t>
          </w:r>
          <w:r w:rsidRPr="00627DBF">
            <w:t xml:space="preserve"> </w:t>
          </w:r>
          <w:r>
            <w:t>0</w:t>
          </w:r>
          <w:r w:rsidR="00A356D7">
            <w:t>0</w:t>
          </w:r>
          <w:r w:rsidR="00606A69">
            <w:t>2</w:t>
          </w:r>
        </w:p>
      </w:tc>
    </w:tr>
    <w:tr w:rsidR="00A473F3" w:rsidRPr="00627DBF" w14:paraId="72AFD35F" w14:textId="77777777" w:rsidTr="00CA786F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A473F3" w:rsidRPr="00627DBF" w:rsidRDefault="00A473F3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77777777" w:rsidR="00A473F3" w:rsidRPr="00126A94" w:rsidRDefault="00A473F3" w:rsidP="00A473F3">
          <w:pPr>
            <w:rPr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r>
            <w:rPr>
              <w:lang w:val="de-DE"/>
            </w:rPr>
            <w:t>W. Schulze</w:t>
          </w:r>
        </w:p>
      </w:tc>
      <w:tc>
        <w:tcPr>
          <w:tcW w:w="1201" w:type="pct"/>
          <w:vMerge/>
          <w:vAlign w:val="center"/>
        </w:tcPr>
        <w:p w14:paraId="3D409C0F" w14:textId="77777777" w:rsidR="00A473F3" w:rsidRPr="00627DBF" w:rsidRDefault="00A473F3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23142"/>
    <w:rsid w:val="00034203"/>
    <w:rsid w:val="00037238"/>
    <w:rsid w:val="00040CA1"/>
    <w:rsid w:val="00064079"/>
    <w:rsid w:val="000A4BC0"/>
    <w:rsid w:val="000B6205"/>
    <w:rsid w:val="000C1423"/>
    <w:rsid w:val="000C35AD"/>
    <w:rsid w:val="000E425F"/>
    <w:rsid w:val="00126A94"/>
    <w:rsid w:val="00190010"/>
    <w:rsid w:val="00252A31"/>
    <w:rsid w:val="00267FDA"/>
    <w:rsid w:val="002D5E3C"/>
    <w:rsid w:val="00306EF8"/>
    <w:rsid w:val="00313CF9"/>
    <w:rsid w:val="003167EF"/>
    <w:rsid w:val="00371106"/>
    <w:rsid w:val="00374BA6"/>
    <w:rsid w:val="003B038A"/>
    <w:rsid w:val="003F133F"/>
    <w:rsid w:val="00424F59"/>
    <w:rsid w:val="00437BFB"/>
    <w:rsid w:val="00453949"/>
    <w:rsid w:val="004F6BDF"/>
    <w:rsid w:val="00521236"/>
    <w:rsid w:val="0052706C"/>
    <w:rsid w:val="005371AE"/>
    <w:rsid w:val="00562171"/>
    <w:rsid w:val="00566ED4"/>
    <w:rsid w:val="00591B23"/>
    <w:rsid w:val="005957F0"/>
    <w:rsid w:val="005A6DDC"/>
    <w:rsid w:val="005F6E9F"/>
    <w:rsid w:val="006033CC"/>
    <w:rsid w:val="00606A69"/>
    <w:rsid w:val="00627DBF"/>
    <w:rsid w:val="0064121B"/>
    <w:rsid w:val="00672E6A"/>
    <w:rsid w:val="006927B3"/>
    <w:rsid w:val="006E621B"/>
    <w:rsid w:val="006E7AFF"/>
    <w:rsid w:val="006F12D9"/>
    <w:rsid w:val="006F2217"/>
    <w:rsid w:val="006F6ECD"/>
    <w:rsid w:val="00776387"/>
    <w:rsid w:val="007A57C1"/>
    <w:rsid w:val="007A5E96"/>
    <w:rsid w:val="007B1A7F"/>
    <w:rsid w:val="007C731D"/>
    <w:rsid w:val="007D109A"/>
    <w:rsid w:val="007F04C0"/>
    <w:rsid w:val="00841E72"/>
    <w:rsid w:val="008747AD"/>
    <w:rsid w:val="00876CC5"/>
    <w:rsid w:val="008A19DA"/>
    <w:rsid w:val="00906587"/>
    <w:rsid w:val="00931466"/>
    <w:rsid w:val="009431D1"/>
    <w:rsid w:val="009A4586"/>
    <w:rsid w:val="009B048C"/>
    <w:rsid w:val="00A356D7"/>
    <w:rsid w:val="00A473F3"/>
    <w:rsid w:val="00A55AF5"/>
    <w:rsid w:val="00A616EF"/>
    <w:rsid w:val="00AB6E0F"/>
    <w:rsid w:val="00AD30A8"/>
    <w:rsid w:val="00B42639"/>
    <w:rsid w:val="00BA0052"/>
    <w:rsid w:val="00BA5E02"/>
    <w:rsid w:val="00C107E0"/>
    <w:rsid w:val="00C12C6A"/>
    <w:rsid w:val="00C67088"/>
    <w:rsid w:val="00C81DFB"/>
    <w:rsid w:val="00C914B1"/>
    <w:rsid w:val="00CD725E"/>
    <w:rsid w:val="00D10A71"/>
    <w:rsid w:val="00D27D4D"/>
    <w:rsid w:val="00D34B09"/>
    <w:rsid w:val="00D43ADD"/>
    <w:rsid w:val="00E22760"/>
    <w:rsid w:val="00E77AB5"/>
    <w:rsid w:val="00E935C3"/>
    <w:rsid w:val="00EC2A6E"/>
    <w:rsid w:val="00EC6229"/>
    <w:rsid w:val="00EC6952"/>
    <w:rsid w:val="00F00C8A"/>
    <w:rsid w:val="00F16625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B1A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26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    Purpose</vt:lpstr>
      <vt:lpstr>    Scope</vt:lpstr>
      <vt:lpstr>    References</vt:lpstr>
      <vt:lpstr>    Related Documents</vt:lpstr>
      <vt:lpstr>    Glossary</vt:lpstr>
      <vt:lpstr>Section Header</vt:lpstr>
      <vt:lpstr>    Subsection Header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11</cp:revision>
  <cp:lastPrinted>2019-06-22T21:09:00Z</cp:lastPrinted>
  <dcterms:created xsi:type="dcterms:W3CDTF">2021-12-07T22:44:00Z</dcterms:created>
  <dcterms:modified xsi:type="dcterms:W3CDTF">2022-04-09T16:34:00Z</dcterms:modified>
</cp:coreProperties>
</file>