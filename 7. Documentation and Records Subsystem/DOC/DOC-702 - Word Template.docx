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0CAA" w14:textId="514C0A0E" w:rsidR="005355AB" w:rsidRDefault="00C81DFB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lang w:val="de-DE"/>
        </w:rPr>
        <w:fldChar w:fldCharType="begin"/>
      </w:r>
      <w:r w:rsidRPr="00020BD8">
        <w:instrText xml:space="preserve"> TOC \o "1-3" </w:instrText>
      </w:r>
      <w:r>
        <w:rPr>
          <w:lang w:val="de-DE"/>
        </w:rPr>
        <w:fldChar w:fldCharType="separate"/>
      </w:r>
      <w:r w:rsidR="005355AB">
        <w:rPr>
          <w:noProof/>
        </w:rPr>
        <w:t>1</w:t>
      </w:r>
      <w:r w:rsidR="005355AB">
        <w:rPr>
          <w:rFonts w:eastAsiaTheme="minorEastAsia"/>
          <w:noProof/>
        </w:rPr>
        <w:tab/>
      </w:r>
      <w:r w:rsidR="005355AB">
        <w:rPr>
          <w:noProof/>
        </w:rPr>
        <w:t>Introduction</w:t>
      </w:r>
      <w:r w:rsidR="005355AB">
        <w:rPr>
          <w:noProof/>
        </w:rPr>
        <w:tab/>
      </w:r>
      <w:r w:rsidR="005355AB">
        <w:rPr>
          <w:noProof/>
        </w:rPr>
        <w:fldChar w:fldCharType="begin"/>
      </w:r>
      <w:r w:rsidR="005355AB">
        <w:rPr>
          <w:noProof/>
        </w:rPr>
        <w:instrText xml:space="preserve"> PAGEREF _Toc124016351 \h </w:instrText>
      </w:r>
      <w:r w:rsidR="005355AB">
        <w:rPr>
          <w:noProof/>
        </w:rPr>
      </w:r>
      <w:r w:rsidR="005355AB">
        <w:rPr>
          <w:noProof/>
        </w:rPr>
        <w:fldChar w:fldCharType="separate"/>
      </w:r>
      <w:r w:rsidR="005355AB">
        <w:rPr>
          <w:noProof/>
        </w:rPr>
        <w:t>2</w:t>
      </w:r>
      <w:r w:rsidR="005355AB">
        <w:rPr>
          <w:noProof/>
        </w:rPr>
        <w:fldChar w:fldCharType="end"/>
      </w:r>
    </w:p>
    <w:p w14:paraId="7465C313" w14:textId="15FAB648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EF9B0B3" w14:textId="1727A707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FCCC85" w14:textId="169DAD86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3EF025" w14:textId="040B8BD5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1.4</w:t>
      </w:r>
      <w:r>
        <w:rPr>
          <w:rFonts w:eastAsiaTheme="minorEastAsia"/>
          <w:noProof/>
        </w:rPr>
        <w:tab/>
      </w:r>
      <w:r>
        <w:rPr>
          <w:noProof/>
        </w:rPr>
        <w:t>Related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8F8F83" w14:textId="09D93882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1.5</w:t>
      </w:r>
      <w:r>
        <w:rPr>
          <w:rFonts w:eastAsiaTheme="minorEastAsia"/>
          <w:noProof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8166C8" w14:textId="619DCB7B" w:rsidR="005355AB" w:rsidRDefault="005355AB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Section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5110D3" w14:textId="1E860288" w:rsidR="005355AB" w:rsidRDefault="005355AB">
      <w:pPr>
        <w:pStyle w:val="TOC2"/>
        <w:tabs>
          <w:tab w:val="left" w:pos="96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rFonts w:eastAsiaTheme="minorEastAsia"/>
          <w:noProof/>
        </w:rPr>
        <w:tab/>
      </w:r>
      <w:r>
        <w:rPr>
          <w:noProof/>
        </w:rPr>
        <w:t>Subsection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_Toc124016358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196986" w14:textId="1AFF4665" w:rsidR="00C81DFB" w:rsidRPr="00020BD8" w:rsidRDefault="00C81DFB">
      <w:r>
        <w:rPr>
          <w:lang w:val="de-DE"/>
        </w:rPr>
        <w:fldChar w:fldCharType="end"/>
      </w:r>
      <w:r w:rsidRPr="00020BD8">
        <w:br w:type="page"/>
      </w:r>
    </w:p>
    <w:p w14:paraId="12F20DE7" w14:textId="77777777" w:rsidR="00040CA1" w:rsidRPr="00020BD8" w:rsidRDefault="00040CA1" w:rsidP="00040CA1">
      <w:pPr>
        <w:pStyle w:val="Heading1"/>
      </w:pPr>
      <w:bookmarkStart w:id="0" w:name="_Toc124016351"/>
      <w:r w:rsidRPr="00020BD8">
        <w:lastRenderedPageBreak/>
        <w:t>Introduction</w:t>
      </w:r>
      <w:bookmarkEnd w:id="0"/>
    </w:p>
    <w:p w14:paraId="6B0C10AF" w14:textId="77777777" w:rsidR="00040CA1" w:rsidRPr="00020BD8" w:rsidRDefault="00040CA1" w:rsidP="00040CA1">
      <w:pPr>
        <w:pStyle w:val="Heading2"/>
      </w:pPr>
      <w:bookmarkStart w:id="1" w:name="_Toc124016352"/>
      <w:r w:rsidRPr="00020BD8">
        <w:t>Purpose</w:t>
      </w:r>
      <w:bookmarkEnd w:id="1"/>
    </w:p>
    <w:p w14:paraId="48E90B80" w14:textId="77777777" w:rsidR="00040CA1" w:rsidRPr="00A07E26" w:rsidRDefault="00040CA1" w:rsidP="00040CA1">
      <w:r>
        <w:t>Specify the purpose of the document, so the reviewer and approver understands what is the expected content.</w:t>
      </w:r>
    </w:p>
    <w:p w14:paraId="2F6B0624" w14:textId="77777777" w:rsidR="00040CA1" w:rsidRPr="00020BD8" w:rsidRDefault="00040CA1" w:rsidP="00040CA1">
      <w:pPr>
        <w:pStyle w:val="Heading2"/>
      </w:pPr>
      <w:bookmarkStart w:id="2" w:name="_Toc124016353"/>
      <w:r w:rsidRPr="00020BD8">
        <w:t>Scope</w:t>
      </w:r>
      <w:bookmarkEnd w:id="2"/>
    </w:p>
    <w:p w14:paraId="37D76859" w14:textId="77777777" w:rsidR="00040CA1" w:rsidRDefault="00CD725E" w:rsidP="00040CA1">
      <w:r>
        <w:t xml:space="preserve">Typically the </w:t>
      </w:r>
      <w:r w:rsidR="00040CA1">
        <w:t>medical system/device/component.</w:t>
      </w:r>
    </w:p>
    <w:p w14:paraId="5DCAECEE" w14:textId="77777777" w:rsidR="00040CA1" w:rsidRPr="00020BD8" w:rsidRDefault="00AD30A8" w:rsidP="00040CA1">
      <w:pPr>
        <w:pStyle w:val="Heading2"/>
      </w:pPr>
      <w:bookmarkStart w:id="3" w:name="_Toc124016354"/>
      <w:r w:rsidRPr="00020BD8">
        <w:t>References</w:t>
      </w:r>
      <w:bookmarkEnd w:id="3"/>
    </w:p>
    <w:p w14:paraId="4CF0550E" w14:textId="77777777" w:rsidR="00AD30A8" w:rsidRDefault="00AD30A8" w:rsidP="00040CA1">
      <w:r>
        <w:t>Referenced standards</w:t>
      </w:r>
      <w:r w:rsidR="00CD725E">
        <w:t xml:space="preserve"> (to identify if affected in case of updates).</w:t>
      </w:r>
    </w:p>
    <w:p w14:paraId="3AFBD7D2" w14:textId="77777777" w:rsidR="00AD30A8" w:rsidRPr="00020BD8" w:rsidRDefault="00CD725E" w:rsidP="00AD30A8">
      <w:pPr>
        <w:pStyle w:val="Heading2"/>
      </w:pPr>
      <w:bookmarkStart w:id="4" w:name="_Toc124016355"/>
      <w:r w:rsidRPr="00020BD8">
        <w:t>Related Documents</w:t>
      </w:r>
      <w:bookmarkEnd w:id="4"/>
    </w:p>
    <w:p w14:paraId="6A93760B" w14:textId="77777777" w:rsidR="00040CA1" w:rsidRDefault="00AD30A8" w:rsidP="00040CA1">
      <w:r>
        <w:t>Referenced tech</w:t>
      </w:r>
      <w:r w:rsidR="00CD725E">
        <w:t>n</w:t>
      </w:r>
      <w:r>
        <w:t>ical or quality documents (</w:t>
      </w:r>
      <w:r w:rsidR="00CD725E">
        <w:t>to</w:t>
      </w:r>
      <w:r>
        <w:t xml:space="preserve"> </w:t>
      </w:r>
      <w:r w:rsidR="00CD725E">
        <w:t>identify</w:t>
      </w:r>
      <w:r>
        <w:t xml:space="preserve"> </w:t>
      </w:r>
      <w:r w:rsidR="00CD725E">
        <w:t xml:space="preserve">if </w:t>
      </w:r>
      <w:r>
        <w:t>affected in case of updates).</w:t>
      </w:r>
    </w:p>
    <w:p w14:paraId="36246D45" w14:textId="77777777" w:rsidR="00CD725E" w:rsidRPr="00020BD8" w:rsidRDefault="00CD725E" w:rsidP="00CD725E">
      <w:pPr>
        <w:pStyle w:val="Heading2"/>
      </w:pPr>
      <w:bookmarkStart w:id="5" w:name="_Toc124016356"/>
      <w:r w:rsidRPr="00020BD8">
        <w:t>Glossary</w:t>
      </w:r>
      <w:bookmarkEnd w:id="5"/>
    </w:p>
    <w:p w14:paraId="2E80D1C6" w14:textId="45B5AF7E" w:rsidR="00040CA1" w:rsidRDefault="00CD725E" w:rsidP="00CD725E">
      <w:r>
        <w:t>Term - definition</w:t>
      </w:r>
    </w:p>
    <w:p w14:paraId="1EFC6D60" w14:textId="77777777" w:rsidR="00CD725E" w:rsidRPr="00020BD8" w:rsidRDefault="00CD72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20BD8">
        <w:br w:type="page"/>
      </w:r>
    </w:p>
    <w:p w14:paraId="54FCCA8C" w14:textId="77777777" w:rsidR="00037238" w:rsidRPr="00020BD8" w:rsidRDefault="00CD725E" w:rsidP="00037238">
      <w:pPr>
        <w:pStyle w:val="Heading1"/>
      </w:pPr>
      <w:bookmarkStart w:id="6" w:name="_Toc124016357"/>
      <w:r w:rsidRPr="00020BD8">
        <w:lastRenderedPageBreak/>
        <w:t>Section Header</w:t>
      </w:r>
      <w:bookmarkEnd w:id="6"/>
    </w:p>
    <w:p w14:paraId="00F3526D" w14:textId="77777777" w:rsidR="00FD29A8" w:rsidRPr="00020BD8" w:rsidRDefault="00CD725E" w:rsidP="00FD29A8">
      <w:pPr>
        <w:pStyle w:val="Heading2"/>
      </w:pPr>
      <w:bookmarkStart w:id="7" w:name="_Toc124016358"/>
      <w:r w:rsidRPr="00020BD8">
        <w:t>Subsection Header</w:t>
      </w:r>
      <w:bookmarkEnd w:id="7"/>
    </w:p>
    <w:p w14:paraId="4EB83AFA" w14:textId="715A4094" w:rsidR="00020BD8" w:rsidRDefault="00CD725E" w:rsidP="00FD29A8">
      <w:pPr>
        <w:rPr>
          <w:lang w:val="de-DE"/>
        </w:rPr>
      </w:pPr>
      <w:r>
        <w:t>text</w:t>
      </w:r>
    </w:p>
    <w:p w14:paraId="1D9BB868" w14:textId="77777777" w:rsidR="00020BD8" w:rsidRPr="008747AD" w:rsidRDefault="00020BD8" w:rsidP="00FD29A8">
      <w:pPr>
        <w:rPr>
          <w:lang w:val="de-DE"/>
        </w:rPr>
      </w:pPr>
    </w:p>
    <w:sectPr w:rsidR="00020BD8" w:rsidRPr="008747AD" w:rsidSect="00020BD8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3819" w14:textId="77777777" w:rsidR="00312CC2" w:rsidRDefault="00312CC2" w:rsidP="00306EF8">
      <w:r>
        <w:separator/>
      </w:r>
    </w:p>
  </w:endnote>
  <w:endnote w:type="continuationSeparator" w:id="0">
    <w:p w14:paraId="49AEDEE3" w14:textId="77777777" w:rsidR="00312CC2" w:rsidRDefault="00312CC2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C8BE8" w14:textId="77777777" w:rsidR="00627DBF" w:rsidRDefault="00627DBF" w:rsidP="009C6E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627DBF" w:rsidRDefault="00627DBF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306EF8" w:rsidRDefault="00306EF8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B5D5" w14:textId="36E0EB45" w:rsidR="00906587" w:rsidRDefault="00906587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C914B1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0A7121">
      <w:rPr>
        <w:rFonts w:cs="Arial"/>
        <w:noProof/>
      </w:rPr>
      <w:instrText>3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0A7121">
      <w:rPr>
        <w:rFonts w:cs="Arial"/>
        <w:noProof/>
      </w:rPr>
      <w:t>3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41EE490D" w:rsidR="00306EF8" w:rsidRPr="00F4556E" w:rsidRDefault="000A7121" w:rsidP="00F4556E">
    <w:pPr>
      <w:ind w:right="360"/>
    </w:pPr>
    <w:proofErr w:type="spellStart"/>
    <w:r>
      <w:t>openQMS</w:t>
    </w:r>
    <w:proofErr w:type="spellEnd"/>
    <w:r w:rsidR="00F4556E" w:rsidRPr="00F4556E">
      <w:t xml:space="preserve"> </w:t>
    </w:r>
    <w:r w:rsidR="00B3336A">
      <w:t xml:space="preserve">- </w:t>
    </w:r>
    <w:r w:rsidR="00F4556E" w:rsidRPr="00020BD8">
      <w:t>©</w:t>
    </w:r>
    <w:r w:rsidR="00B3336A">
      <w:t xml:space="preserve"> </w:t>
    </w:r>
    <w:proofErr w:type="spellStart"/>
    <w:r w:rsidR="00B3336A">
      <w:t>Evolunis</w:t>
    </w:r>
    <w:proofErr w:type="spellEnd"/>
    <w:r w:rsidR="00B3336A">
      <w:t xml:space="preserve"> GmbH (MIT license) </w:t>
    </w:r>
    <w:r w:rsidR="00F4556E">
      <w:t xml:space="preserve">- </w:t>
    </w:r>
    <w:r w:rsidR="00F4556E" w:rsidRPr="00F4556E">
      <w:t>Copies are not controlled.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A2A56" w14:textId="77777777" w:rsidR="00312CC2" w:rsidRDefault="00312CC2" w:rsidP="00306EF8">
      <w:r>
        <w:separator/>
      </w:r>
    </w:p>
  </w:footnote>
  <w:footnote w:type="continuationSeparator" w:id="0">
    <w:p w14:paraId="7A8FC8E9" w14:textId="77777777" w:rsidR="00312CC2" w:rsidRDefault="00312CC2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B75EAF" w:rsidRPr="00627DBF" w14:paraId="61E4FD54" w14:textId="77777777" w:rsidTr="00B75EAF">
      <w:trPr>
        <w:trHeight w:val="199"/>
        <w:jc w:val="center"/>
      </w:trPr>
      <w:tc>
        <w:tcPr>
          <w:tcW w:w="1056" w:type="pct"/>
          <w:vMerge w:val="restart"/>
          <w:vAlign w:val="center"/>
        </w:tcPr>
        <w:p w14:paraId="7E5D0036" w14:textId="30FC33B6" w:rsidR="00B75EAF" w:rsidRPr="00627DBF" w:rsidRDefault="000A7121" w:rsidP="00627DBF">
          <w:pPr>
            <w:rPr>
              <w:lang w:val="fr-FR"/>
            </w:rPr>
          </w:pPr>
          <w:r w:rsidRPr="00627DBF">
            <w:rPr>
              <w:noProof/>
            </w:rPr>
            <w:drawing>
              <wp:inline distT="0" distB="0" distL="0" distR="0" wp14:anchorId="4C394289" wp14:editId="4BBA63DA">
                <wp:extent cx="1074617" cy="299112"/>
                <wp:effectExtent l="0" t="0" r="0" b="5715"/>
                <wp:docPr id="5" name="Picture 5" descr="/Users/ws/ws/_EVOLUNIS/CI/Logo/evolunis_logow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ws/ws/_EVOLUNIS/CI/Logo/evolunis_logow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944" cy="40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50DE0E87" w14:textId="00B36637" w:rsidR="00B75EAF" w:rsidRDefault="00B75EAF" w:rsidP="00FB7BB6">
          <w:pPr>
            <w:jc w:val="center"/>
            <w:rPr>
              <w:b/>
              <w:lang w:val="de-DE"/>
            </w:rPr>
          </w:pPr>
          <w:r>
            <w:rPr>
              <w:b/>
              <w:lang w:val="de-DE"/>
            </w:rPr>
            <w:t>Word</w:t>
          </w:r>
        </w:p>
        <w:p w14:paraId="71E03512" w14:textId="77777777" w:rsidR="00B75EAF" w:rsidRPr="006033CC" w:rsidRDefault="00B75EAF" w:rsidP="00FB7BB6">
          <w:pPr>
            <w:jc w:val="center"/>
            <w:rPr>
              <w:b/>
              <w:lang w:val="de-DE"/>
            </w:rPr>
          </w:pPr>
          <w:r>
            <w:rPr>
              <w:b/>
              <w:lang w:val="de-DE"/>
            </w:rPr>
            <w:t>Template</w:t>
          </w:r>
        </w:p>
      </w:tc>
      <w:tc>
        <w:tcPr>
          <w:tcW w:w="1201" w:type="pct"/>
          <w:vMerge w:val="restart"/>
          <w:vAlign w:val="center"/>
        </w:tcPr>
        <w:p w14:paraId="4160E02F" w14:textId="38145B6C" w:rsidR="00B75EAF" w:rsidRPr="00627DBF" w:rsidRDefault="00B75EAF" w:rsidP="00627DBF">
          <w:r w:rsidRPr="00627DBF">
            <w:t xml:space="preserve">Doc. no.: </w:t>
          </w:r>
          <w:r>
            <w:t>DOC-702</w:t>
          </w:r>
        </w:p>
        <w:p w14:paraId="3C85539A" w14:textId="01A4E13D" w:rsidR="00B75EAF" w:rsidRPr="00627DBF" w:rsidRDefault="00B75EAF" w:rsidP="00A356D7">
          <w:r>
            <w:t>Version:</w:t>
          </w:r>
          <w:r w:rsidRPr="00627DBF">
            <w:t xml:space="preserve"> </w:t>
          </w:r>
          <w:r>
            <w:t>00</w:t>
          </w:r>
          <w:r w:rsidR="000A7121">
            <w:t>3</w:t>
          </w:r>
        </w:p>
      </w:tc>
    </w:tr>
    <w:tr w:rsidR="00B75EAF" w:rsidRPr="00627DBF" w14:paraId="69797ABA" w14:textId="77777777" w:rsidTr="00B75EAF">
      <w:trPr>
        <w:trHeight w:val="199"/>
        <w:jc w:val="center"/>
      </w:trPr>
      <w:tc>
        <w:tcPr>
          <w:tcW w:w="1056" w:type="pct"/>
          <w:vMerge/>
          <w:vAlign w:val="center"/>
        </w:tcPr>
        <w:p w14:paraId="0BA571AA" w14:textId="77777777" w:rsidR="00B75EAF" w:rsidRPr="00020BD8" w:rsidRDefault="00B75EAF" w:rsidP="00627DBF">
          <w:pPr>
            <w:rPr>
              <w:noProof/>
              <w:lang w:val="fr-FR"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06343D" w14:textId="329FC986" w:rsidR="00B75EAF" w:rsidRDefault="00B75EAF" w:rsidP="00B75EAF">
          <w:pPr>
            <w:rPr>
              <w:b/>
              <w:lang w:val="de-DE"/>
            </w:rPr>
          </w:pPr>
          <w:proofErr w:type="spellStart"/>
          <w:r w:rsidRPr="00126A94">
            <w:rPr>
              <w:lang w:val="de-DE"/>
            </w:rPr>
            <w:t>Author</w:t>
          </w:r>
          <w:proofErr w:type="spellEnd"/>
          <w:r w:rsidRPr="00126A94">
            <w:rPr>
              <w:lang w:val="de-DE"/>
            </w:rPr>
            <w:t xml:space="preserve">: </w:t>
          </w:r>
          <w:proofErr w:type="spellStart"/>
          <w:r>
            <w:rPr>
              <w:lang w:val="de-DE"/>
            </w:rPr>
            <w:t>Evolunis</w:t>
          </w:r>
          <w:proofErr w:type="spellEnd"/>
          <w:r>
            <w:rPr>
              <w:lang w:val="de-DE"/>
            </w:rPr>
            <w:t xml:space="preserve"> GmbH</w:t>
          </w:r>
        </w:p>
      </w:tc>
      <w:tc>
        <w:tcPr>
          <w:tcW w:w="1201" w:type="pct"/>
          <w:vMerge/>
          <w:vAlign w:val="center"/>
        </w:tcPr>
        <w:p w14:paraId="3A0EEBD1" w14:textId="77777777" w:rsidR="00B75EAF" w:rsidRPr="00627DBF" w:rsidRDefault="00B75EAF" w:rsidP="00627DBF"/>
      </w:tc>
    </w:tr>
  </w:tbl>
  <w:p w14:paraId="5E4CE13D" w14:textId="77777777" w:rsidR="00306EF8" w:rsidRPr="00627DBF" w:rsidRDefault="00306EF8" w:rsidP="00627D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A7831"/>
    <w:multiLevelType w:val="multilevel"/>
    <w:tmpl w:val="D1AE95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9789">
    <w:abstractNumId w:val="1"/>
  </w:num>
  <w:num w:numId="2" w16cid:durableId="52238955">
    <w:abstractNumId w:val="4"/>
  </w:num>
  <w:num w:numId="3" w16cid:durableId="1306817698">
    <w:abstractNumId w:val="0"/>
  </w:num>
  <w:num w:numId="4" w16cid:durableId="64840021">
    <w:abstractNumId w:val="3"/>
  </w:num>
  <w:num w:numId="5" w16cid:durableId="163833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6E"/>
    <w:rsid w:val="00003B33"/>
    <w:rsid w:val="00020BD8"/>
    <w:rsid w:val="00023142"/>
    <w:rsid w:val="00034203"/>
    <w:rsid w:val="00037238"/>
    <w:rsid w:val="00040CA1"/>
    <w:rsid w:val="00064079"/>
    <w:rsid w:val="000A4BC0"/>
    <w:rsid w:val="000A7121"/>
    <w:rsid w:val="000B6205"/>
    <w:rsid w:val="000C1423"/>
    <w:rsid w:val="000C35AD"/>
    <w:rsid w:val="000E425F"/>
    <w:rsid w:val="00126A94"/>
    <w:rsid w:val="00190010"/>
    <w:rsid w:val="001D2766"/>
    <w:rsid w:val="00232230"/>
    <w:rsid w:val="00252A31"/>
    <w:rsid w:val="00267FDA"/>
    <w:rsid w:val="002D5E3C"/>
    <w:rsid w:val="00306EF8"/>
    <w:rsid w:val="00312CC2"/>
    <w:rsid w:val="003167EF"/>
    <w:rsid w:val="00374BA6"/>
    <w:rsid w:val="003B038A"/>
    <w:rsid w:val="003F133F"/>
    <w:rsid w:val="00424F59"/>
    <w:rsid w:val="00437BFB"/>
    <w:rsid w:val="004F6BDF"/>
    <w:rsid w:val="00521236"/>
    <w:rsid w:val="0052706C"/>
    <w:rsid w:val="005355AB"/>
    <w:rsid w:val="005371AE"/>
    <w:rsid w:val="00566ED4"/>
    <w:rsid w:val="00591B23"/>
    <w:rsid w:val="005A6DDC"/>
    <w:rsid w:val="005F6E9F"/>
    <w:rsid w:val="006033CC"/>
    <w:rsid w:val="00627DBF"/>
    <w:rsid w:val="0064121B"/>
    <w:rsid w:val="00672E6A"/>
    <w:rsid w:val="006E621B"/>
    <w:rsid w:val="006E7AFF"/>
    <w:rsid w:val="006F12D9"/>
    <w:rsid w:val="006F2217"/>
    <w:rsid w:val="006F6ECD"/>
    <w:rsid w:val="00776387"/>
    <w:rsid w:val="007A5E96"/>
    <w:rsid w:val="007C731D"/>
    <w:rsid w:val="007D109A"/>
    <w:rsid w:val="007F04C0"/>
    <w:rsid w:val="00841E72"/>
    <w:rsid w:val="00857974"/>
    <w:rsid w:val="008747AD"/>
    <w:rsid w:val="00876CC5"/>
    <w:rsid w:val="008A19DA"/>
    <w:rsid w:val="00906587"/>
    <w:rsid w:val="00931466"/>
    <w:rsid w:val="009431D1"/>
    <w:rsid w:val="009A4586"/>
    <w:rsid w:val="00A356D7"/>
    <w:rsid w:val="00A473F3"/>
    <w:rsid w:val="00A55AF5"/>
    <w:rsid w:val="00A616EF"/>
    <w:rsid w:val="00AB6E0F"/>
    <w:rsid w:val="00AD30A8"/>
    <w:rsid w:val="00B3336A"/>
    <w:rsid w:val="00B525C0"/>
    <w:rsid w:val="00B75EAF"/>
    <w:rsid w:val="00BA0052"/>
    <w:rsid w:val="00BA5E02"/>
    <w:rsid w:val="00C107E0"/>
    <w:rsid w:val="00C12C6A"/>
    <w:rsid w:val="00C81DFB"/>
    <w:rsid w:val="00C914B1"/>
    <w:rsid w:val="00CD725E"/>
    <w:rsid w:val="00D10A71"/>
    <w:rsid w:val="00D27D4D"/>
    <w:rsid w:val="00D34B09"/>
    <w:rsid w:val="00D43ADD"/>
    <w:rsid w:val="00E22760"/>
    <w:rsid w:val="00E77AB5"/>
    <w:rsid w:val="00E935C3"/>
    <w:rsid w:val="00EC6229"/>
    <w:rsid w:val="00F16625"/>
    <w:rsid w:val="00F4556E"/>
    <w:rsid w:val="00F81CDA"/>
    <w:rsid w:val="00FA240B"/>
    <w:rsid w:val="00FA5C1E"/>
    <w:rsid w:val="00FB7BB6"/>
    <w:rsid w:val="00FC6C2E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5AB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5AB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5AB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5AB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5AB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5AB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5AB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55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5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5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5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5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5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5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88C672-0C8E-014E-8FC8-2A4302A9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39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8</cp:revision>
  <cp:lastPrinted>2019-06-22T21:09:00Z</cp:lastPrinted>
  <dcterms:created xsi:type="dcterms:W3CDTF">2021-12-07T22:44:00Z</dcterms:created>
  <dcterms:modified xsi:type="dcterms:W3CDTF">2024-01-05T14:33:00Z</dcterms:modified>
</cp:coreProperties>
</file>