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B868" w14:textId="57ABCF52" w:rsidR="00020BD8" w:rsidRPr="00585FE5" w:rsidRDefault="00585FE5" w:rsidP="00FD29A8">
      <w:r>
        <w:t>T</w:t>
      </w:r>
      <w:r w:rsidRPr="00585FE5">
        <w:t xml:space="preserve">he following terms </w:t>
      </w:r>
      <w:r>
        <w:t xml:space="preserve">are used in </w:t>
      </w:r>
      <w:proofErr w:type="spellStart"/>
      <w:r>
        <w:t>open</w:t>
      </w:r>
      <w:r w:rsidRPr="00585FE5">
        <w:t>QMS</w:t>
      </w:r>
      <w:proofErr w:type="spellEnd"/>
      <w:r>
        <w:t xml:space="preserve"> templates</w:t>
      </w:r>
      <w:r>
        <w:t xml:space="preserve">. Organization-specific </w:t>
      </w:r>
      <w:r w:rsidRPr="00585FE5">
        <w:t xml:space="preserve">definitions </w:t>
      </w:r>
      <w:r>
        <w:t xml:space="preserve">should be made in a separate document named </w:t>
      </w:r>
      <w:r w:rsidRPr="00585FE5">
        <w:t>DOC-</w:t>
      </w:r>
      <w:r>
        <w:t>[</w:t>
      </w:r>
      <w:r w:rsidR="009B758D">
        <w:t>organization ID</w:t>
      </w:r>
      <w:r>
        <w:t>]</w:t>
      </w:r>
      <w:r w:rsidRPr="00585FE5">
        <w:t>-</w:t>
      </w:r>
      <w:r>
        <w:t>001</w:t>
      </w:r>
      <w:r w:rsidRPr="00585FE5">
        <w:t xml:space="preserve"> - Terms and Definitions</w:t>
      </w:r>
      <w:r w:rsidR="009B758D">
        <w:t>.</w:t>
      </w:r>
    </w:p>
    <w:p w14:paraId="59F54E47" w14:textId="77777777" w:rsidR="00585FE5" w:rsidRPr="00585FE5" w:rsidRDefault="00585FE5" w:rsidP="00FD29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85FE5" w14:paraId="563234AD" w14:textId="77777777" w:rsidTr="00E7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3C699F8" w14:textId="0031BDA8" w:rsidR="00585FE5" w:rsidRDefault="00585FE5" w:rsidP="005B65F5">
            <w:pPr>
              <w:rPr>
                <w:lang w:val="de-DE"/>
              </w:rPr>
            </w:pPr>
            <w:r>
              <w:rPr>
                <w:lang w:val="de-DE"/>
              </w:rPr>
              <w:t>Term</w:t>
            </w:r>
          </w:p>
        </w:tc>
        <w:tc>
          <w:tcPr>
            <w:tcW w:w="4677" w:type="dxa"/>
          </w:tcPr>
          <w:p w14:paraId="650D9C4D" w14:textId="77777777" w:rsidR="00585FE5" w:rsidRDefault="00585FE5" w:rsidP="005B6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Definition</w:t>
            </w:r>
          </w:p>
        </w:tc>
      </w:tr>
      <w:tr w:rsidR="00585FE5" w14:paraId="409C2E6D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F1BB09B" w14:textId="39A5399D" w:rsidR="00585FE5" w:rsidRPr="00E82D5C" w:rsidRDefault="000F26DD" w:rsidP="005B65F5">
            <w:pPr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smallCaps/>
                <w:lang w:val="de-DE"/>
              </w:rPr>
              <w:t>Accounting Binder</w:t>
            </w:r>
            <w:r w:rsidRPr="00E82D5C">
              <w:rPr>
                <w:b w:val="0"/>
                <w:bCs w:val="0"/>
                <w:smallCaps/>
              </w:rPr>
              <w:t xml:space="preserve"> </w:t>
            </w:r>
          </w:p>
        </w:tc>
        <w:tc>
          <w:tcPr>
            <w:tcW w:w="4677" w:type="dxa"/>
          </w:tcPr>
          <w:p w14:paraId="44530965" w14:textId="14844F6B" w:rsidR="00585FE5" w:rsidRPr="00E71DEA" w:rsidRDefault="000F26DD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DEA">
              <w:t>Physical binder for accounting</w:t>
            </w:r>
            <w:r w:rsidR="009B758D" w:rsidRPr="00E71DEA"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585FE5" w:rsidRPr="00236526" w14:paraId="4680DF8D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2ADD10E" w14:textId="5AE9998A" w:rsidR="00585FE5" w:rsidRPr="009031B8" w:rsidRDefault="000F26DD" w:rsidP="005B65F5">
            <w:pPr>
              <w:rPr>
                <w:b w:val="0"/>
                <w:bCs w:val="0"/>
                <w:lang w:val="de-DE"/>
              </w:rPr>
            </w:pPr>
            <w:r w:rsidRPr="00E82D5C">
              <w:rPr>
                <w:b w:val="0"/>
                <w:bCs w:val="0"/>
                <w:smallCaps/>
              </w:rPr>
              <w:t>Company Server</w:t>
            </w:r>
          </w:p>
        </w:tc>
        <w:tc>
          <w:tcPr>
            <w:tcW w:w="4677" w:type="dxa"/>
          </w:tcPr>
          <w:p w14:paraId="2139EE8A" w14:textId="2592DFD4" w:rsidR="00585FE5" w:rsidRPr="00E71DEA" w:rsidRDefault="000F26DD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DEA">
              <w:t>Company server of the organization</w:t>
            </w:r>
            <w:r w:rsidR="009B758D" w:rsidRPr="00E71DEA">
              <w:rPr>
                <w:rFonts w:cs="Times New Roman (Body CS)"/>
                <w:smallCaps/>
              </w:rPr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585FE5" w:rsidRPr="00236526" w14:paraId="083A66DB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5D462C" w14:textId="77777777" w:rsidR="00585FE5" w:rsidRPr="002452B9" w:rsidRDefault="00585FE5" w:rsidP="005B65F5">
            <w:proofErr w:type="spellStart"/>
            <w:r>
              <w:rPr>
                <w:b w:val="0"/>
                <w:bCs w:val="0"/>
                <w:smallCaps/>
                <w:lang w:val="de-DE"/>
              </w:rPr>
              <w:t>Organization</w:t>
            </w:r>
            <w:proofErr w:type="spellEnd"/>
          </w:p>
        </w:tc>
        <w:tc>
          <w:tcPr>
            <w:tcW w:w="4677" w:type="dxa"/>
          </w:tcPr>
          <w:p w14:paraId="6359D482" w14:textId="4A7A53FC" w:rsidR="00585FE5" w:rsidRPr="00E71DEA" w:rsidRDefault="009B758D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71DEA">
              <w:t xml:space="preserve">Organization running the QMS </w:t>
            </w:r>
            <w:r w:rsidRPr="00E71DEA"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8175C5" w:rsidRPr="00236526" w14:paraId="47145190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5AABAA9" w14:textId="616969D0" w:rsidR="008175C5" w:rsidRPr="009B758D" w:rsidRDefault="008175C5" w:rsidP="008175C5">
            <w:pPr>
              <w:rPr>
                <w:b w:val="0"/>
                <w:bCs w:val="0"/>
                <w:smallCaps/>
                <w:lang w:val="de-DE"/>
              </w:rPr>
            </w:pPr>
            <w:r w:rsidRPr="00C801AE">
              <w:rPr>
                <w:rFonts w:cs="Times New Roman (Body CS)"/>
                <w:b w:val="0"/>
                <w:bCs w:val="0"/>
                <w:smallCaps/>
              </w:rPr>
              <w:t>Organization</w:t>
            </w:r>
            <w:r>
              <w:rPr>
                <w:rFonts w:cs="Times New Roman (Body CS)"/>
                <w:b w:val="0"/>
                <w:bCs w:val="0"/>
                <w:smallCaps/>
              </w:rPr>
              <w:t>’s Address</w:t>
            </w:r>
          </w:p>
        </w:tc>
        <w:tc>
          <w:tcPr>
            <w:tcW w:w="4677" w:type="dxa"/>
          </w:tcPr>
          <w:p w14:paraId="61C7BFC2" w14:textId="4E43A75D" w:rsidR="008175C5" w:rsidRPr="00E71DEA" w:rsidRDefault="008175C5" w:rsidP="0081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DEA">
              <w:t xml:space="preserve">Address of the organization </w:t>
            </w:r>
            <w:r w:rsidRPr="00E71DEA"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9B758D" w:rsidRPr="00236526" w14:paraId="7AD7029D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0486BC0" w14:textId="543AC3FC" w:rsidR="009B758D" w:rsidRPr="009B758D" w:rsidRDefault="009B758D" w:rsidP="005B65F5">
            <w:pPr>
              <w:rPr>
                <w:b w:val="0"/>
                <w:bCs w:val="0"/>
                <w:smallCaps/>
                <w:lang w:val="de-DE"/>
              </w:rPr>
            </w:pPr>
            <w:proofErr w:type="spellStart"/>
            <w:r w:rsidRPr="009B758D">
              <w:rPr>
                <w:b w:val="0"/>
                <w:bCs w:val="0"/>
                <w:smallCaps/>
                <w:lang w:val="de-DE"/>
              </w:rPr>
              <w:t>organization</w:t>
            </w:r>
            <w:proofErr w:type="spellEnd"/>
            <w:r w:rsidRPr="009B758D">
              <w:rPr>
                <w:b w:val="0"/>
                <w:bCs w:val="0"/>
                <w:smallCaps/>
                <w:lang w:val="de-DE"/>
              </w:rPr>
              <w:t xml:space="preserve"> ID</w:t>
            </w:r>
          </w:p>
        </w:tc>
        <w:tc>
          <w:tcPr>
            <w:tcW w:w="4677" w:type="dxa"/>
          </w:tcPr>
          <w:p w14:paraId="055A78C0" w14:textId="2ECD70FB" w:rsidR="009B758D" w:rsidRPr="00E71DEA" w:rsidRDefault="009B758D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DEA">
              <w:t>organization ID (3 digits)</w:t>
            </w:r>
            <w:r w:rsidR="00E71DEA">
              <w:t xml:space="preserve">, </w:t>
            </w:r>
            <w:r w:rsidR="008175C5" w:rsidRPr="00E71DEA">
              <w:t>acronym to be defined for this QMS per SOP-701</w:t>
            </w:r>
            <w:r w:rsidRPr="00E71DEA"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C801AE" w:rsidRPr="00236526" w14:paraId="64AC9B57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3DE175C" w14:textId="16F9585C" w:rsidR="00C801AE" w:rsidRPr="002452B9" w:rsidRDefault="00882964" w:rsidP="005B65F5">
            <w:r w:rsidRPr="00C801AE">
              <w:rPr>
                <w:rFonts w:cs="Times New Roman (Body CS)"/>
                <w:b w:val="0"/>
                <w:bCs w:val="0"/>
                <w:smallCaps/>
              </w:rPr>
              <w:t>Organization</w:t>
            </w:r>
            <w:r>
              <w:rPr>
                <w:rFonts w:cs="Times New Roman (Body CS)"/>
                <w:b w:val="0"/>
                <w:bCs w:val="0"/>
                <w:smallCaps/>
              </w:rPr>
              <w:t xml:space="preserve">‘s </w:t>
            </w:r>
            <w:r w:rsidR="00C801AE">
              <w:rPr>
                <w:rFonts w:cs="Times New Roman (Body CS)"/>
                <w:b w:val="0"/>
                <w:bCs w:val="0"/>
                <w:smallCaps/>
              </w:rPr>
              <w:t xml:space="preserve">Primary </w:t>
            </w:r>
            <w:r w:rsidR="00C801AE" w:rsidRPr="00C801AE">
              <w:rPr>
                <w:rFonts w:cs="Times New Roman (Body CS)"/>
                <w:b w:val="0"/>
                <w:bCs w:val="0"/>
                <w:smallCaps/>
              </w:rPr>
              <w:t>Location</w:t>
            </w:r>
          </w:p>
        </w:tc>
        <w:tc>
          <w:tcPr>
            <w:tcW w:w="4677" w:type="dxa"/>
          </w:tcPr>
          <w:p w14:paraId="0A3314AB" w14:textId="7FE7BD4D" w:rsidR="00C801AE" w:rsidRPr="00E71DEA" w:rsidRDefault="00C801AE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71DEA">
              <w:t>Primary location</w:t>
            </w:r>
            <w:r w:rsidRPr="00E71DEA">
              <w:t xml:space="preserve"> of the organization </w:t>
            </w:r>
            <w:r w:rsidRPr="00E71DEA"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E71DEA" w:rsidRPr="00236526" w14:paraId="28C2E63E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3889B0D" w14:textId="77777777" w:rsidR="00585FE5" w:rsidRPr="006045D8" w:rsidRDefault="00585FE5" w:rsidP="008175C5">
            <w:pPr>
              <w:ind w:left="720" w:hanging="720"/>
              <w:rPr>
                <w:rFonts w:cs="Times New Roman (Body CS)"/>
                <w:b w:val="0"/>
                <w:smallCaps/>
              </w:rPr>
            </w:pPr>
            <w:r w:rsidRPr="006045D8">
              <w:rPr>
                <w:rFonts w:cs="Times New Roman (Body CS)"/>
                <w:b w:val="0"/>
                <w:smallCaps/>
              </w:rPr>
              <w:t>SOP</w:t>
            </w:r>
          </w:p>
        </w:tc>
        <w:tc>
          <w:tcPr>
            <w:tcW w:w="4677" w:type="dxa"/>
          </w:tcPr>
          <w:p w14:paraId="6AB1241A" w14:textId="77777777" w:rsidR="00585FE5" w:rsidRPr="00E71DEA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71DEA">
              <w:rPr>
                <w:bCs/>
              </w:rPr>
              <w:t>Standard operating procedure</w:t>
            </w:r>
          </w:p>
        </w:tc>
      </w:tr>
      <w:tr w:rsidR="00585FE5" w:rsidRPr="00236526" w14:paraId="2AA2A754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807A879" w14:textId="77777777" w:rsidR="00585FE5" w:rsidRPr="006045D8" w:rsidRDefault="00585FE5" w:rsidP="008175C5">
            <w:pPr>
              <w:ind w:left="720" w:hanging="720"/>
              <w:rPr>
                <w:rFonts w:cs="Times New Roman (Body CS)"/>
                <w:b w:val="0"/>
                <w:bCs w:val="0"/>
                <w:smallCaps/>
              </w:rPr>
            </w:pPr>
            <w:r w:rsidRPr="006045D8">
              <w:rPr>
                <w:rFonts w:cs="Times New Roman (Body CS)"/>
                <w:b w:val="0"/>
                <w:bCs w:val="0"/>
                <w:smallCaps/>
              </w:rPr>
              <w:t>QMS</w:t>
            </w:r>
          </w:p>
        </w:tc>
        <w:tc>
          <w:tcPr>
            <w:tcW w:w="4677" w:type="dxa"/>
          </w:tcPr>
          <w:p w14:paraId="38D6FC87" w14:textId="77777777" w:rsidR="00585FE5" w:rsidRPr="00E71DEA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DEA">
              <w:t>Quality management system</w:t>
            </w:r>
          </w:p>
        </w:tc>
      </w:tr>
      <w:tr w:rsidR="00E71DEA" w:rsidRPr="00236526" w14:paraId="06F3E175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CFA04A7" w14:textId="77777777" w:rsidR="00585FE5" w:rsidRPr="00236526" w:rsidRDefault="00585FE5" w:rsidP="005B65F5"/>
        </w:tc>
        <w:tc>
          <w:tcPr>
            <w:tcW w:w="4677" w:type="dxa"/>
          </w:tcPr>
          <w:p w14:paraId="5E914AEA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7ECEEB98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51CEEF0" w14:textId="77777777" w:rsidR="00585FE5" w:rsidRPr="00236526" w:rsidRDefault="00585FE5" w:rsidP="005B65F5"/>
        </w:tc>
        <w:tc>
          <w:tcPr>
            <w:tcW w:w="4677" w:type="dxa"/>
          </w:tcPr>
          <w:p w14:paraId="5207582F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001F83A9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3313554" w14:textId="77777777" w:rsidR="00585FE5" w:rsidRPr="00236526" w:rsidRDefault="00585FE5" w:rsidP="005B65F5"/>
        </w:tc>
        <w:tc>
          <w:tcPr>
            <w:tcW w:w="4677" w:type="dxa"/>
          </w:tcPr>
          <w:p w14:paraId="71D7D551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04C86A48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40A87FE" w14:textId="77777777" w:rsidR="00585FE5" w:rsidRPr="00236526" w:rsidRDefault="00585FE5" w:rsidP="005B65F5"/>
        </w:tc>
        <w:tc>
          <w:tcPr>
            <w:tcW w:w="4677" w:type="dxa"/>
          </w:tcPr>
          <w:p w14:paraId="330FEB73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4849B6B4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7A1F4EC" w14:textId="77777777" w:rsidR="00585FE5" w:rsidRPr="00236526" w:rsidRDefault="00585FE5" w:rsidP="005B65F5"/>
        </w:tc>
        <w:tc>
          <w:tcPr>
            <w:tcW w:w="4677" w:type="dxa"/>
          </w:tcPr>
          <w:p w14:paraId="3B3DAE05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270D365D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EF2FCC5" w14:textId="77777777" w:rsidR="00585FE5" w:rsidRPr="00236526" w:rsidRDefault="00585FE5" w:rsidP="005B65F5"/>
        </w:tc>
        <w:tc>
          <w:tcPr>
            <w:tcW w:w="4677" w:type="dxa"/>
          </w:tcPr>
          <w:p w14:paraId="5AD7E230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5C0ADC37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0EB48FB" w14:textId="77777777" w:rsidR="00585FE5" w:rsidRPr="00236526" w:rsidRDefault="00585FE5" w:rsidP="005B65F5"/>
        </w:tc>
        <w:tc>
          <w:tcPr>
            <w:tcW w:w="4677" w:type="dxa"/>
          </w:tcPr>
          <w:p w14:paraId="1D5B8BB2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3AC37F65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7AF1ECC" w14:textId="77777777" w:rsidR="00585FE5" w:rsidRPr="00236526" w:rsidRDefault="00585FE5" w:rsidP="005B65F5"/>
        </w:tc>
        <w:tc>
          <w:tcPr>
            <w:tcW w:w="4677" w:type="dxa"/>
          </w:tcPr>
          <w:p w14:paraId="043D3268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5BBACCD0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8FB27B2" w14:textId="77777777" w:rsidR="00585FE5" w:rsidRPr="00236526" w:rsidRDefault="00585FE5" w:rsidP="005B65F5"/>
        </w:tc>
        <w:tc>
          <w:tcPr>
            <w:tcW w:w="4677" w:type="dxa"/>
          </w:tcPr>
          <w:p w14:paraId="562EC7FB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1646D2EB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8501F3B" w14:textId="77777777" w:rsidR="00585FE5" w:rsidRPr="00236526" w:rsidRDefault="00585FE5" w:rsidP="005B65F5"/>
        </w:tc>
        <w:tc>
          <w:tcPr>
            <w:tcW w:w="4677" w:type="dxa"/>
          </w:tcPr>
          <w:p w14:paraId="24CAE1D8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2F7EF113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61644BC" w14:textId="77777777" w:rsidR="00585FE5" w:rsidRPr="00236526" w:rsidRDefault="00585FE5" w:rsidP="005B65F5"/>
        </w:tc>
        <w:tc>
          <w:tcPr>
            <w:tcW w:w="4677" w:type="dxa"/>
          </w:tcPr>
          <w:p w14:paraId="0F579F17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37E7A611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3F336D3" w14:textId="77777777" w:rsidR="00585FE5" w:rsidRPr="00236526" w:rsidRDefault="00585FE5" w:rsidP="005B65F5"/>
        </w:tc>
        <w:tc>
          <w:tcPr>
            <w:tcW w:w="4677" w:type="dxa"/>
          </w:tcPr>
          <w:p w14:paraId="148B1D17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01F8660A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CDAA22E" w14:textId="77777777" w:rsidR="00585FE5" w:rsidRPr="00236526" w:rsidRDefault="00585FE5" w:rsidP="005B65F5"/>
        </w:tc>
        <w:tc>
          <w:tcPr>
            <w:tcW w:w="4677" w:type="dxa"/>
          </w:tcPr>
          <w:p w14:paraId="7A8CADE7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1EB7A9" w14:textId="77777777" w:rsidR="00585FE5" w:rsidRPr="008747AD" w:rsidRDefault="00585FE5" w:rsidP="00FD29A8">
      <w:pPr>
        <w:rPr>
          <w:lang w:val="de-DE"/>
        </w:rPr>
      </w:pPr>
    </w:p>
    <w:sectPr w:rsidR="00585FE5" w:rsidRPr="008747AD" w:rsidSect="00020BD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75A1" w14:textId="77777777" w:rsidR="00362DED" w:rsidRDefault="00362DED" w:rsidP="00306EF8">
      <w:r>
        <w:separator/>
      </w:r>
    </w:p>
  </w:endnote>
  <w:endnote w:type="continuationSeparator" w:id="0">
    <w:p w14:paraId="1B1E3F8A" w14:textId="77777777" w:rsidR="00362DED" w:rsidRDefault="00362DED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8BE8" w14:textId="77777777" w:rsidR="00627DBF" w:rsidRDefault="00627DBF" w:rsidP="009C6E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627DBF" w:rsidRDefault="00627DBF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306EF8" w:rsidRDefault="00306EF8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B5D5" w14:textId="053DD7D2" w:rsidR="00906587" w:rsidRDefault="00906587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C914B1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E71DEA">
      <w:rPr>
        <w:rFonts w:cs="Arial"/>
        <w:noProof/>
      </w:rPr>
      <w:instrText>1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E71DEA">
      <w:rPr>
        <w:rFonts w:cs="Arial"/>
        <w:noProof/>
      </w:rPr>
      <w:t>1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0BD4FFAD" w:rsidR="00306EF8" w:rsidRPr="00F4556E" w:rsidRDefault="00003B33" w:rsidP="00F4556E">
    <w:pPr>
      <w:ind w:right="360"/>
    </w:pPr>
    <w:r>
      <w:rPr>
        <w:rFonts w:ascii="Wingdings 2" w:hAnsi="Wingdings 2"/>
      </w:rPr>
      <w:t>£</w:t>
    </w:r>
    <w:r w:rsidRPr="00003B33">
      <w:rPr>
        <w:rFonts w:ascii="Arial" w:hAnsi="Arial" w:cs="Arial"/>
      </w:rPr>
      <w:t xml:space="preserve"> </w:t>
    </w:r>
    <w:r w:rsidR="00F4556E" w:rsidRPr="00F4556E">
      <w:t xml:space="preserve">Confidential </w:t>
    </w:r>
    <w:r w:rsidR="00B3336A">
      <w:t xml:space="preserve">- </w:t>
    </w:r>
    <w:r w:rsidR="00F4556E" w:rsidRPr="00020BD8">
      <w:t>©</w:t>
    </w:r>
    <w:r w:rsidR="00B3336A">
      <w:t xml:space="preserve"> </w:t>
    </w:r>
    <w:proofErr w:type="spellStart"/>
    <w:r w:rsidR="00B3336A">
      <w:t>Evolunis</w:t>
    </w:r>
    <w:proofErr w:type="spellEnd"/>
    <w:r w:rsidR="00B3336A">
      <w:t xml:space="preserve"> GmbH (MIT license) </w:t>
    </w:r>
    <w:r w:rsidR="00F4556E">
      <w:t xml:space="preserve">- </w:t>
    </w:r>
    <w:r w:rsidR="00F4556E" w:rsidRPr="00F4556E">
      <w:t>Copies are not controlled.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6EEB" w14:textId="77777777" w:rsidR="00362DED" w:rsidRDefault="00362DED" w:rsidP="00306EF8">
      <w:r>
        <w:separator/>
      </w:r>
    </w:p>
  </w:footnote>
  <w:footnote w:type="continuationSeparator" w:id="0">
    <w:p w14:paraId="50BD2DB6" w14:textId="77777777" w:rsidR="00362DED" w:rsidRDefault="00362DED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B75EAF" w:rsidRPr="00627DBF" w14:paraId="61E4FD54" w14:textId="77777777" w:rsidTr="00B75EAF">
      <w:trPr>
        <w:trHeight w:val="199"/>
        <w:jc w:val="center"/>
      </w:trPr>
      <w:tc>
        <w:tcPr>
          <w:tcW w:w="1056" w:type="pct"/>
          <w:vMerge w:val="restart"/>
          <w:vAlign w:val="center"/>
        </w:tcPr>
        <w:p w14:paraId="7E5D0036" w14:textId="55AB9F36" w:rsidR="00B75EAF" w:rsidRPr="00627DBF" w:rsidRDefault="00B75EAF" w:rsidP="00627DBF">
          <w:pPr>
            <w:rPr>
              <w:lang w:val="fr-FR"/>
            </w:rPr>
          </w:pPr>
          <w:r w:rsidRPr="00020BD8">
            <w:rPr>
              <w:noProof/>
              <w:lang w:val="fr-FR"/>
            </w:rPr>
            <w:drawing>
              <wp:inline distT="0" distB="0" distL="0" distR="0" wp14:anchorId="4A6A1F84" wp14:editId="1287E81A">
                <wp:extent cx="1080000" cy="329192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329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71E03512" w14:textId="2B6AF0C6" w:rsidR="00B75EAF" w:rsidRPr="006033CC" w:rsidRDefault="00325AE6" w:rsidP="00FB7BB6">
          <w:pPr>
            <w:jc w:val="center"/>
            <w:rPr>
              <w:b/>
              <w:lang w:val="de-DE"/>
            </w:rPr>
          </w:pPr>
          <w:r w:rsidRPr="00400748">
            <w:rPr>
              <w:b/>
              <w:lang w:val="de-DE"/>
            </w:rPr>
            <w:t xml:space="preserve">Terms and </w:t>
          </w:r>
          <w:proofErr w:type="spellStart"/>
          <w:r w:rsidRPr="00400748">
            <w:rPr>
              <w:b/>
              <w:lang w:val="de-DE"/>
            </w:rPr>
            <w:t>Definitions</w:t>
          </w:r>
          <w:proofErr w:type="spellEnd"/>
        </w:p>
      </w:tc>
      <w:tc>
        <w:tcPr>
          <w:tcW w:w="1201" w:type="pct"/>
          <w:vMerge w:val="restart"/>
          <w:vAlign w:val="center"/>
        </w:tcPr>
        <w:p w14:paraId="4160E02F" w14:textId="334F226F" w:rsidR="00B75EAF" w:rsidRPr="00627DBF" w:rsidRDefault="00B75EAF" w:rsidP="00627DBF">
          <w:r w:rsidRPr="00627DBF">
            <w:t xml:space="preserve">Doc. no.: </w:t>
          </w:r>
          <w:r>
            <w:t>DOC-</w:t>
          </w:r>
          <w:r w:rsidR="00325AE6">
            <w:t>001</w:t>
          </w:r>
        </w:p>
        <w:p w14:paraId="3C85539A" w14:textId="608B712E" w:rsidR="00B75EAF" w:rsidRPr="00627DBF" w:rsidRDefault="00B75EAF" w:rsidP="00A356D7">
          <w:r>
            <w:t>Version:</w:t>
          </w:r>
          <w:r w:rsidRPr="00627DBF">
            <w:t xml:space="preserve"> </w:t>
          </w:r>
          <w:r>
            <w:t>00</w:t>
          </w:r>
          <w:r w:rsidR="00325AE6">
            <w:t>3</w:t>
          </w:r>
        </w:p>
      </w:tc>
    </w:tr>
    <w:tr w:rsidR="00B75EAF" w:rsidRPr="00627DBF" w14:paraId="69797ABA" w14:textId="77777777" w:rsidTr="00B75EAF">
      <w:trPr>
        <w:trHeight w:val="199"/>
        <w:jc w:val="center"/>
      </w:trPr>
      <w:tc>
        <w:tcPr>
          <w:tcW w:w="1056" w:type="pct"/>
          <w:vMerge/>
          <w:vAlign w:val="center"/>
        </w:tcPr>
        <w:p w14:paraId="0BA571AA" w14:textId="77777777" w:rsidR="00B75EAF" w:rsidRPr="00020BD8" w:rsidRDefault="00B75EAF" w:rsidP="00627DBF">
          <w:pPr>
            <w:rPr>
              <w:noProof/>
              <w:lang w:val="fr-FR"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506343D" w14:textId="329FC986" w:rsidR="00B75EAF" w:rsidRDefault="00B75EAF" w:rsidP="00B75EAF">
          <w:pPr>
            <w:rPr>
              <w:b/>
              <w:lang w:val="de-DE"/>
            </w:rPr>
          </w:pPr>
          <w:proofErr w:type="spellStart"/>
          <w:r w:rsidRPr="00126A94">
            <w:rPr>
              <w:lang w:val="de-DE"/>
            </w:rPr>
            <w:t>Author</w:t>
          </w:r>
          <w:proofErr w:type="spellEnd"/>
          <w:r w:rsidRPr="00126A94">
            <w:rPr>
              <w:lang w:val="de-DE"/>
            </w:rPr>
            <w:t xml:space="preserve">: </w:t>
          </w:r>
          <w:proofErr w:type="spellStart"/>
          <w:r>
            <w:rPr>
              <w:lang w:val="de-DE"/>
            </w:rPr>
            <w:t>Evolunis</w:t>
          </w:r>
          <w:proofErr w:type="spellEnd"/>
          <w:r>
            <w:rPr>
              <w:lang w:val="de-DE"/>
            </w:rPr>
            <w:t xml:space="preserve"> GmbH</w:t>
          </w:r>
        </w:p>
      </w:tc>
      <w:tc>
        <w:tcPr>
          <w:tcW w:w="1201" w:type="pct"/>
          <w:vMerge/>
          <w:vAlign w:val="center"/>
        </w:tcPr>
        <w:p w14:paraId="3A0EEBD1" w14:textId="77777777" w:rsidR="00B75EAF" w:rsidRPr="00627DBF" w:rsidRDefault="00B75EAF" w:rsidP="00627DBF"/>
      </w:tc>
    </w:tr>
  </w:tbl>
  <w:p w14:paraId="5E4CE13D" w14:textId="77777777" w:rsidR="00306EF8" w:rsidRPr="00627DBF" w:rsidRDefault="00306EF8" w:rsidP="00627D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A7831"/>
    <w:multiLevelType w:val="multilevel"/>
    <w:tmpl w:val="D1AE95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9789">
    <w:abstractNumId w:val="1"/>
  </w:num>
  <w:num w:numId="2" w16cid:durableId="52238955">
    <w:abstractNumId w:val="4"/>
  </w:num>
  <w:num w:numId="3" w16cid:durableId="1306817698">
    <w:abstractNumId w:val="0"/>
  </w:num>
  <w:num w:numId="4" w16cid:durableId="64840021">
    <w:abstractNumId w:val="3"/>
  </w:num>
  <w:num w:numId="5" w16cid:durableId="1638338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6E"/>
    <w:rsid w:val="00003B33"/>
    <w:rsid w:val="00020BD8"/>
    <w:rsid w:val="00023142"/>
    <w:rsid w:val="00034203"/>
    <w:rsid w:val="00037238"/>
    <w:rsid w:val="00040CA1"/>
    <w:rsid w:val="00064079"/>
    <w:rsid w:val="000A4BC0"/>
    <w:rsid w:val="000B6205"/>
    <w:rsid w:val="000C1423"/>
    <w:rsid w:val="000C35AD"/>
    <w:rsid w:val="000E425F"/>
    <w:rsid w:val="000F26DD"/>
    <w:rsid w:val="00126A94"/>
    <w:rsid w:val="00190010"/>
    <w:rsid w:val="001D2766"/>
    <w:rsid w:val="00232230"/>
    <w:rsid w:val="00252A31"/>
    <w:rsid w:val="00267FDA"/>
    <w:rsid w:val="002D5E3C"/>
    <w:rsid w:val="00306EF8"/>
    <w:rsid w:val="003167EF"/>
    <w:rsid w:val="00317D0E"/>
    <w:rsid w:val="00325AE6"/>
    <w:rsid w:val="00362DED"/>
    <w:rsid w:val="00374BA6"/>
    <w:rsid w:val="003B038A"/>
    <w:rsid w:val="003F133F"/>
    <w:rsid w:val="00424F59"/>
    <w:rsid w:val="00437BFB"/>
    <w:rsid w:val="004F6BDF"/>
    <w:rsid w:val="00521236"/>
    <w:rsid w:val="0052706C"/>
    <w:rsid w:val="005355AB"/>
    <w:rsid w:val="005371AE"/>
    <w:rsid w:val="00566ED4"/>
    <w:rsid w:val="00585FE5"/>
    <w:rsid w:val="00591B23"/>
    <w:rsid w:val="005A6DDC"/>
    <w:rsid w:val="005F6E9F"/>
    <w:rsid w:val="006033CC"/>
    <w:rsid w:val="006045D8"/>
    <w:rsid w:val="00627DBF"/>
    <w:rsid w:val="0064121B"/>
    <w:rsid w:val="00672E6A"/>
    <w:rsid w:val="006E621B"/>
    <w:rsid w:val="006E7AFF"/>
    <w:rsid w:val="006F12D9"/>
    <w:rsid w:val="006F2217"/>
    <w:rsid w:val="006F6ECD"/>
    <w:rsid w:val="00776387"/>
    <w:rsid w:val="007A5E96"/>
    <w:rsid w:val="007C731D"/>
    <w:rsid w:val="007D109A"/>
    <w:rsid w:val="007F04C0"/>
    <w:rsid w:val="008175C5"/>
    <w:rsid w:val="00841E72"/>
    <w:rsid w:val="00857974"/>
    <w:rsid w:val="008747AD"/>
    <w:rsid w:val="00876CC5"/>
    <w:rsid w:val="00882964"/>
    <w:rsid w:val="00894B78"/>
    <w:rsid w:val="008A19DA"/>
    <w:rsid w:val="008A6885"/>
    <w:rsid w:val="00906587"/>
    <w:rsid w:val="00931466"/>
    <w:rsid w:val="009431D1"/>
    <w:rsid w:val="009A4586"/>
    <w:rsid w:val="009B758D"/>
    <w:rsid w:val="00A356D7"/>
    <w:rsid w:val="00A473F3"/>
    <w:rsid w:val="00A55AF5"/>
    <w:rsid w:val="00A616EF"/>
    <w:rsid w:val="00AB6E0F"/>
    <w:rsid w:val="00AD30A8"/>
    <w:rsid w:val="00B3336A"/>
    <w:rsid w:val="00B525C0"/>
    <w:rsid w:val="00B75EAF"/>
    <w:rsid w:val="00BA0052"/>
    <w:rsid w:val="00BA5E02"/>
    <w:rsid w:val="00C107E0"/>
    <w:rsid w:val="00C12C6A"/>
    <w:rsid w:val="00C801AE"/>
    <w:rsid w:val="00C81DFB"/>
    <w:rsid w:val="00C879F9"/>
    <w:rsid w:val="00C914B1"/>
    <w:rsid w:val="00CD725E"/>
    <w:rsid w:val="00D10A71"/>
    <w:rsid w:val="00D27D4D"/>
    <w:rsid w:val="00D34B09"/>
    <w:rsid w:val="00D43ADD"/>
    <w:rsid w:val="00D96CBC"/>
    <w:rsid w:val="00E22760"/>
    <w:rsid w:val="00E71DEA"/>
    <w:rsid w:val="00E77AB5"/>
    <w:rsid w:val="00E935C3"/>
    <w:rsid w:val="00EC6229"/>
    <w:rsid w:val="00F16625"/>
    <w:rsid w:val="00F44B2F"/>
    <w:rsid w:val="00F4556E"/>
    <w:rsid w:val="00F81CDA"/>
    <w:rsid w:val="00FA240B"/>
    <w:rsid w:val="00FA5C1E"/>
    <w:rsid w:val="00FB7BB6"/>
    <w:rsid w:val="00FC6C2E"/>
    <w:rsid w:val="00F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5AE6"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AB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AB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AB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AB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A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A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A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1">
    <w:name w:val="Grid Table 4 Accent 1"/>
    <w:basedOn w:val="TableNormal"/>
    <w:uiPriority w:val="49"/>
    <w:rsid w:val="00325A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59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20</cp:revision>
  <cp:lastPrinted>2019-06-22T21:09:00Z</cp:lastPrinted>
  <dcterms:created xsi:type="dcterms:W3CDTF">2021-12-07T22:44:00Z</dcterms:created>
  <dcterms:modified xsi:type="dcterms:W3CDTF">2023-01-12T09:07:00Z</dcterms:modified>
</cp:coreProperties>
</file>